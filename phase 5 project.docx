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A71C7" w14:textId="3E0CFBFD" w:rsidR="002932B6" w:rsidRDefault="00A26C0F">
      <w:pPr>
        <w:pStyle w:val="Title"/>
      </w:pPr>
      <w:r>
        <w:t xml:space="preserve">Fake news detection in NLP </w:t>
      </w:r>
    </w:p>
    <w:p w14:paraId="70EBB0D0" w14:textId="4C5276C0" w:rsidR="002932B6" w:rsidRDefault="00A26C0F">
      <w:pPr>
        <w:pStyle w:val="Heading1"/>
      </w:pPr>
      <w:r>
        <w:t>P</w:t>
      </w:r>
      <w:r w:rsidR="006B0FF0">
        <w:t>hase</w:t>
      </w:r>
      <w:r>
        <w:t xml:space="preserve"> 5:</w:t>
      </w:r>
      <w:r w:rsidR="00360823">
        <w:t xml:space="preserve"> Documentati</w:t>
      </w:r>
      <w:r w:rsidR="008B48CF">
        <w:t xml:space="preserve">on &amp; Submission </w:t>
      </w:r>
    </w:p>
    <w:p w14:paraId="1C0C2964" w14:textId="26319C15" w:rsidR="002932B6" w:rsidRDefault="0053284F">
      <w:pPr>
        <w:rPr>
          <w:b/>
          <w:bCs/>
          <w:u w:val="single"/>
        </w:rPr>
      </w:pPr>
      <w:r w:rsidRPr="00C75E98">
        <w:rPr>
          <w:b/>
          <w:bCs/>
          <w:color w:val="000000" w:themeColor="text1"/>
          <w:u w:val="single"/>
        </w:rPr>
        <w:t>ABSTRACTION</w:t>
      </w:r>
      <w:r>
        <w:rPr>
          <w:b/>
          <w:bCs/>
          <w:u w:val="single"/>
        </w:rPr>
        <w:t xml:space="preserve"> </w:t>
      </w:r>
      <w:r w:rsidR="00C75E98">
        <w:rPr>
          <w:b/>
          <w:bCs/>
          <w:u w:val="single"/>
        </w:rPr>
        <w:t>:</w:t>
      </w:r>
    </w:p>
    <w:p w14:paraId="21473033" w14:textId="223B5670" w:rsidR="002236B4" w:rsidRPr="00FF69A5" w:rsidRDefault="002236B4" w:rsidP="00C75E98">
      <w:pPr>
        <w:rPr>
          <w:b/>
          <w:bCs/>
          <w:color w:val="000000" w:themeColor="text1"/>
        </w:rPr>
      </w:pPr>
      <w:r w:rsidRPr="00FF69A5">
        <w:rPr>
          <w:b/>
          <w:bCs/>
          <w:color w:val="000000" w:themeColor="text1"/>
        </w:rPr>
        <w:t>Detecting fake news in natural language processing (NLP) is a critical application, given the proliferation of misinformation in today’s digital age. Here's an overview of the key aspects of fake news detection in NLP:</w:t>
      </w:r>
      <w:r w:rsidR="0040031B">
        <w:rPr>
          <w:b/>
          <w:bCs/>
          <w:color w:val="000000" w:themeColor="text1"/>
        </w:rPr>
        <w:t xml:space="preserve">  Inclu</w:t>
      </w:r>
      <w:r w:rsidR="00887832">
        <w:rPr>
          <w:b/>
          <w:bCs/>
          <w:color w:val="000000" w:themeColor="text1"/>
        </w:rPr>
        <w:t xml:space="preserve">ding </w:t>
      </w:r>
      <w:r w:rsidRPr="00FF69A5">
        <w:rPr>
          <w:b/>
          <w:bCs/>
          <w:color w:val="000000" w:themeColor="text1"/>
        </w:rPr>
        <w:t xml:space="preserve">Data </w:t>
      </w:r>
      <w:proofErr w:type="spellStart"/>
      <w:r w:rsidRPr="00FF69A5">
        <w:rPr>
          <w:b/>
          <w:bCs/>
          <w:color w:val="000000" w:themeColor="text1"/>
        </w:rPr>
        <w:t>Collection</w:t>
      </w:r>
      <w:r w:rsidR="00887832">
        <w:rPr>
          <w:b/>
          <w:bCs/>
          <w:color w:val="000000" w:themeColor="text1"/>
        </w:rPr>
        <w:t>,Data</w:t>
      </w:r>
      <w:proofErr w:type="spellEnd"/>
      <w:r w:rsidR="00887832">
        <w:rPr>
          <w:b/>
          <w:bCs/>
          <w:color w:val="000000" w:themeColor="text1"/>
        </w:rPr>
        <w:t xml:space="preserve"> processing,</w:t>
      </w:r>
      <w:r w:rsidR="00D27521">
        <w:rPr>
          <w:b/>
          <w:bCs/>
          <w:color w:val="000000" w:themeColor="text1"/>
        </w:rPr>
        <w:t xml:space="preserve"> Feature extraction, Model selectio</w:t>
      </w:r>
      <w:r w:rsidR="005E35DE">
        <w:rPr>
          <w:b/>
          <w:bCs/>
          <w:color w:val="000000" w:themeColor="text1"/>
        </w:rPr>
        <w:t>ns like (</w:t>
      </w:r>
      <w:proofErr w:type="spellStart"/>
      <w:r w:rsidR="005E35DE">
        <w:rPr>
          <w:b/>
          <w:bCs/>
          <w:color w:val="000000" w:themeColor="text1"/>
        </w:rPr>
        <w:t>Randam</w:t>
      </w:r>
      <w:proofErr w:type="spellEnd"/>
      <w:r w:rsidR="005E35DE">
        <w:rPr>
          <w:b/>
          <w:bCs/>
          <w:color w:val="000000" w:themeColor="text1"/>
        </w:rPr>
        <w:t xml:space="preserve"> </w:t>
      </w:r>
      <w:proofErr w:type="spellStart"/>
      <w:r w:rsidR="0094573D">
        <w:rPr>
          <w:b/>
          <w:bCs/>
          <w:color w:val="000000" w:themeColor="text1"/>
        </w:rPr>
        <w:t>forest,Navey</w:t>
      </w:r>
      <w:proofErr w:type="spellEnd"/>
      <w:r w:rsidR="0094573D">
        <w:rPr>
          <w:b/>
          <w:bCs/>
          <w:color w:val="000000" w:themeColor="text1"/>
        </w:rPr>
        <w:t xml:space="preserve"> </w:t>
      </w:r>
      <w:proofErr w:type="spellStart"/>
      <w:r w:rsidR="0094573D">
        <w:rPr>
          <w:b/>
          <w:bCs/>
          <w:color w:val="000000" w:themeColor="text1"/>
        </w:rPr>
        <w:t>bayes</w:t>
      </w:r>
      <w:proofErr w:type="spellEnd"/>
      <w:r w:rsidR="0094573D">
        <w:rPr>
          <w:b/>
          <w:bCs/>
          <w:color w:val="000000" w:themeColor="text1"/>
        </w:rPr>
        <w:t>),</w:t>
      </w:r>
      <w:r w:rsidR="005B0D78">
        <w:rPr>
          <w:b/>
          <w:bCs/>
          <w:color w:val="000000" w:themeColor="text1"/>
        </w:rPr>
        <w:t xml:space="preserve">Model training and Evaluation </w:t>
      </w:r>
      <w:r w:rsidR="008D44B2">
        <w:rPr>
          <w:b/>
          <w:bCs/>
          <w:color w:val="000000" w:themeColor="text1"/>
        </w:rPr>
        <w:t>like Accuracy, precision.</w:t>
      </w:r>
    </w:p>
    <w:p w14:paraId="4CC05C1E" w14:textId="7D942CF9" w:rsidR="00C75E98" w:rsidRDefault="004B511F" w:rsidP="00C75E98">
      <w:pPr>
        <w:rPr>
          <w:b/>
          <w:bCs/>
          <w:color w:val="000000" w:themeColor="text1"/>
          <w:u w:val="single"/>
        </w:rPr>
      </w:pPr>
      <w:r>
        <w:rPr>
          <w:b/>
          <w:bCs/>
          <w:color w:val="000000" w:themeColor="text1"/>
          <w:u w:val="single"/>
        </w:rPr>
        <w:t>Project Definition:</w:t>
      </w:r>
    </w:p>
    <w:p w14:paraId="38672C2A" w14:textId="77777777" w:rsidR="0021423C" w:rsidRDefault="00164E41" w:rsidP="003E0EC8">
      <w:pPr>
        <w:rPr>
          <w:b/>
          <w:bCs/>
          <w:color w:val="31312E" w:themeColor="text2"/>
        </w:rPr>
      </w:pPr>
      <w:r>
        <w:rPr>
          <w:b/>
          <w:bCs/>
          <w:noProof/>
          <w:color w:val="31312E" w:themeColor="text2"/>
        </w:rPr>
        <w:drawing>
          <wp:anchor distT="0" distB="0" distL="114300" distR="114300" simplePos="0" relativeHeight="251659264" behindDoc="0" locked="0" layoutInCell="1" allowOverlap="1" wp14:anchorId="6C2586CE" wp14:editId="174AD3E6">
            <wp:simplePos x="0" y="0"/>
            <wp:positionH relativeFrom="column">
              <wp:posOffset>434975</wp:posOffset>
            </wp:positionH>
            <wp:positionV relativeFrom="paragraph">
              <wp:posOffset>1186815</wp:posOffset>
            </wp:positionV>
            <wp:extent cx="6138545" cy="3630295"/>
            <wp:effectExtent l="0" t="0" r="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6138545" cy="3630295"/>
                    </a:xfrm>
                    <a:prstGeom prst="rect">
                      <a:avLst/>
                    </a:prstGeom>
                  </pic:spPr>
                </pic:pic>
              </a:graphicData>
            </a:graphic>
            <wp14:sizeRelH relativeFrom="margin">
              <wp14:pctWidth>0</wp14:pctWidth>
            </wp14:sizeRelH>
            <wp14:sizeRelV relativeFrom="margin">
              <wp14:pctHeight>0</wp14:pctHeight>
            </wp14:sizeRelV>
          </wp:anchor>
        </w:drawing>
      </w:r>
      <w:r w:rsidR="0010758E" w:rsidRPr="005139EB">
        <w:rPr>
          <w:b/>
          <w:bCs/>
          <w:color w:val="31312E" w:themeColor="text2"/>
        </w:rPr>
        <w:t>Fake news detection in NLP serves several important purposes and has wide-ranging implications</w:t>
      </w:r>
      <w:r w:rsidR="007858EA" w:rsidRPr="005139EB">
        <w:rPr>
          <w:b/>
          <w:bCs/>
          <w:color w:val="31312E" w:themeColor="text2"/>
        </w:rPr>
        <w:t xml:space="preserve"> like </w:t>
      </w:r>
      <w:r w:rsidR="0010758E" w:rsidRPr="005139EB">
        <w:rPr>
          <w:b/>
          <w:bCs/>
          <w:color w:val="31312E" w:themeColor="text2"/>
        </w:rPr>
        <w:t xml:space="preserve">Information Quality and </w:t>
      </w:r>
      <w:proofErr w:type="spellStart"/>
      <w:r w:rsidR="0010758E" w:rsidRPr="005139EB">
        <w:rPr>
          <w:b/>
          <w:bCs/>
          <w:color w:val="31312E" w:themeColor="text2"/>
        </w:rPr>
        <w:t>Trust</w:t>
      </w:r>
      <w:r w:rsidR="007858EA" w:rsidRPr="005139EB">
        <w:rPr>
          <w:b/>
          <w:bCs/>
          <w:color w:val="31312E" w:themeColor="text2"/>
        </w:rPr>
        <w:t>,</w:t>
      </w:r>
      <w:r w:rsidR="0010758E" w:rsidRPr="005139EB">
        <w:rPr>
          <w:b/>
          <w:bCs/>
          <w:color w:val="31312E" w:themeColor="text2"/>
        </w:rPr>
        <w:t>Media</w:t>
      </w:r>
      <w:proofErr w:type="spellEnd"/>
      <w:r w:rsidR="0010758E" w:rsidRPr="005139EB">
        <w:rPr>
          <w:b/>
          <w:bCs/>
          <w:color w:val="31312E" w:themeColor="text2"/>
        </w:rPr>
        <w:t xml:space="preserve"> </w:t>
      </w:r>
      <w:proofErr w:type="spellStart"/>
      <w:r w:rsidR="0010758E" w:rsidRPr="005139EB">
        <w:rPr>
          <w:b/>
          <w:bCs/>
          <w:color w:val="31312E" w:themeColor="text2"/>
        </w:rPr>
        <w:t>Accountability</w:t>
      </w:r>
      <w:r w:rsidR="007858EA" w:rsidRPr="005139EB">
        <w:rPr>
          <w:b/>
          <w:bCs/>
          <w:color w:val="31312E" w:themeColor="text2"/>
        </w:rPr>
        <w:t>,</w:t>
      </w:r>
      <w:r w:rsidR="0010758E" w:rsidRPr="005139EB">
        <w:rPr>
          <w:b/>
          <w:bCs/>
          <w:color w:val="31312E" w:themeColor="text2"/>
        </w:rPr>
        <w:t>Election</w:t>
      </w:r>
      <w:proofErr w:type="spellEnd"/>
      <w:r w:rsidR="0010758E" w:rsidRPr="005139EB">
        <w:rPr>
          <w:b/>
          <w:bCs/>
          <w:color w:val="31312E" w:themeColor="text2"/>
        </w:rPr>
        <w:t xml:space="preserve"> </w:t>
      </w:r>
      <w:proofErr w:type="spellStart"/>
      <w:r w:rsidR="0010758E" w:rsidRPr="005139EB">
        <w:rPr>
          <w:b/>
          <w:bCs/>
          <w:color w:val="31312E" w:themeColor="text2"/>
        </w:rPr>
        <w:t>Integrity</w:t>
      </w:r>
      <w:r w:rsidR="007858EA" w:rsidRPr="005139EB">
        <w:rPr>
          <w:b/>
          <w:bCs/>
          <w:color w:val="31312E" w:themeColor="text2"/>
        </w:rPr>
        <w:t>,</w:t>
      </w:r>
      <w:r w:rsidR="0010758E" w:rsidRPr="005139EB">
        <w:rPr>
          <w:b/>
          <w:bCs/>
          <w:color w:val="31312E" w:themeColor="text2"/>
        </w:rPr>
        <w:t>Public</w:t>
      </w:r>
      <w:proofErr w:type="spellEnd"/>
      <w:r w:rsidR="0010758E" w:rsidRPr="005139EB">
        <w:rPr>
          <w:b/>
          <w:bCs/>
          <w:color w:val="31312E" w:themeColor="text2"/>
        </w:rPr>
        <w:t xml:space="preserve"> </w:t>
      </w:r>
      <w:proofErr w:type="spellStart"/>
      <w:r w:rsidR="0010758E" w:rsidRPr="005139EB">
        <w:rPr>
          <w:b/>
          <w:bCs/>
          <w:color w:val="31312E" w:themeColor="text2"/>
        </w:rPr>
        <w:t>Safety</w:t>
      </w:r>
      <w:r w:rsidR="007858EA" w:rsidRPr="005139EB">
        <w:rPr>
          <w:b/>
          <w:bCs/>
          <w:color w:val="31312E" w:themeColor="text2"/>
        </w:rPr>
        <w:t>,</w:t>
      </w:r>
      <w:r w:rsidR="0010758E" w:rsidRPr="005139EB">
        <w:rPr>
          <w:b/>
          <w:bCs/>
          <w:color w:val="31312E" w:themeColor="text2"/>
        </w:rPr>
        <w:t>Business</w:t>
      </w:r>
      <w:proofErr w:type="spellEnd"/>
      <w:r w:rsidR="0010758E" w:rsidRPr="005139EB">
        <w:rPr>
          <w:b/>
          <w:bCs/>
          <w:color w:val="31312E" w:themeColor="text2"/>
        </w:rPr>
        <w:t xml:space="preserve"> </w:t>
      </w:r>
      <w:r w:rsidR="007858EA" w:rsidRPr="005139EB">
        <w:rPr>
          <w:b/>
          <w:bCs/>
          <w:color w:val="31312E" w:themeColor="text2"/>
        </w:rPr>
        <w:t>,</w:t>
      </w:r>
      <w:r w:rsidR="0010758E" w:rsidRPr="005139EB">
        <w:rPr>
          <w:b/>
          <w:bCs/>
          <w:color w:val="31312E" w:themeColor="text2"/>
        </w:rPr>
        <w:t xml:space="preserve">Social Media and Online </w:t>
      </w:r>
      <w:proofErr w:type="spellStart"/>
      <w:r w:rsidR="0010758E" w:rsidRPr="005139EB">
        <w:rPr>
          <w:b/>
          <w:bCs/>
          <w:color w:val="31312E" w:themeColor="text2"/>
        </w:rPr>
        <w:t>Platforms</w:t>
      </w:r>
      <w:r w:rsidR="00E07C7C" w:rsidRPr="005139EB">
        <w:rPr>
          <w:b/>
          <w:bCs/>
          <w:color w:val="31312E" w:themeColor="text2"/>
        </w:rPr>
        <w:t>,</w:t>
      </w:r>
      <w:r w:rsidR="0010758E" w:rsidRPr="005139EB">
        <w:rPr>
          <w:b/>
          <w:bCs/>
          <w:color w:val="31312E" w:themeColor="text2"/>
        </w:rPr>
        <w:t>Legal</w:t>
      </w:r>
      <w:proofErr w:type="spellEnd"/>
      <w:r w:rsidR="0010758E" w:rsidRPr="005139EB">
        <w:rPr>
          <w:b/>
          <w:bCs/>
          <w:color w:val="31312E" w:themeColor="text2"/>
        </w:rPr>
        <w:t xml:space="preserve"> </w:t>
      </w:r>
      <w:proofErr w:type="spellStart"/>
      <w:r w:rsidR="0010758E" w:rsidRPr="005139EB">
        <w:rPr>
          <w:b/>
          <w:bCs/>
          <w:color w:val="31312E" w:themeColor="text2"/>
        </w:rPr>
        <w:t>Implications</w:t>
      </w:r>
      <w:r w:rsidR="00E07C7C" w:rsidRPr="005139EB">
        <w:rPr>
          <w:b/>
          <w:bCs/>
          <w:color w:val="31312E" w:themeColor="text2"/>
        </w:rPr>
        <w:t>,</w:t>
      </w:r>
      <w:r w:rsidR="0010758E" w:rsidRPr="005139EB">
        <w:rPr>
          <w:b/>
          <w:bCs/>
          <w:color w:val="31312E" w:themeColor="text2"/>
        </w:rPr>
        <w:t>Preventing</w:t>
      </w:r>
      <w:proofErr w:type="spellEnd"/>
      <w:r w:rsidR="0010758E" w:rsidRPr="005139EB">
        <w:rPr>
          <w:b/>
          <w:bCs/>
          <w:color w:val="31312E" w:themeColor="text2"/>
        </w:rPr>
        <w:t xml:space="preserve"> Panic and </w:t>
      </w:r>
      <w:proofErr w:type="spellStart"/>
      <w:r w:rsidR="0010758E" w:rsidRPr="005139EB">
        <w:rPr>
          <w:b/>
          <w:bCs/>
          <w:color w:val="31312E" w:themeColor="text2"/>
        </w:rPr>
        <w:t>Fear</w:t>
      </w:r>
      <w:r w:rsidR="00E07C7C" w:rsidRPr="005139EB">
        <w:rPr>
          <w:b/>
          <w:bCs/>
          <w:color w:val="31312E" w:themeColor="text2"/>
        </w:rPr>
        <w:t>,</w:t>
      </w:r>
      <w:r w:rsidR="0010758E" w:rsidRPr="005139EB">
        <w:rPr>
          <w:b/>
          <w:bCs/>
          <w:color w:val="31312E" w:themeColor="text2"/>
        </w:rPr>
        <w:t>Educational</w:t>
      </w:r>
      <w:proofErr w:type="spellEnd"/>
      <w:r w:rsidR="0010758E" w:rsidRPr="005139EB">
        <w:rPr>
          <w:b/>
          <w:bCs/>
          <w:color w:val="31312E" w:themeColor="text2"/>
        </w:rPr>
        <w:t xml:space="preserve"> and Research </w:t>
      </w:r>
      <w:proofErr w:type="spellStart"/>
      <w:r w:rsidR="0010758E" w:rsidRPr="005139EB">
        <w:rPr>
          <w:b/>
          <w:bCs/>
          <w:color w:val="31312E" w:themeColor="text2"/>
        </w:rPr>
        <w:t>Purpose</w:t>
      </w:r>
      <w:r w:rsidR="004954BA" w:rsidRPr="005139EB">
        <w:rPr>
          <w:b/>
          <w:bCs/>
          <w:color w:val="31312E" w:themeColor="text2"/>
        </w:rPr>
        <w:t>s</w:t>
      </w:r>
      <w:r w:rsidR="00DC3228" w:rsidRPr="005139EB">
        <w:rPr>
          <w:b/>
          <w:bCs/>
          <w:color w:val="31312E" w:themeColor="text2"/>
        </w:rPr>
        <w:t>,</w:t>
      </w:r>
      <w:r w:rsidR="0010758E" w:rsidRPr="005139EB">
        <w:rPr>
          <w:b/>
          <w:bCs/>
          <w:color w:val="31312E" w:themeColor="text2"/>
        </w:rPr>
        <w:t>Human</w:t>
      </w:r>
      <w:proofErr w:type="spellEnd"/>
      <w:r w:rsidR="0010758E" w:rsidRPr="005139EB">
        <w:rPr>
          <w:b/>
          <w:bCs/>
          <w:color w:val="31312E" w:themeColor="text2"/>
        </w:rPr>
        <w:t xml:space="preserve"> Well-Being</w:t>
      </w:r>
      <w:r w:rsidR="00DC3228" w:rsidRPr="005139EB">
        <w:rPr>
          <w:b/>
          <w:bCs/>
          <w:color w:val="31312E" w:themeColor="text2"/>
        </w:rPr>
        <w:t xml:space="preserve"> to improving our </w:t>
      </w:r>
      <w:r w:rsidR="00EF6B20" w:rsidRPr="005139EB">
        <w:rPr>
          <w:b/>
          <w:bCs/>
          <w:color w:val="31312E" w:themeColor="text2"/>
        </w:rPr>
        <w:t>data technologies and security.</w:t>
      </w:r>
    </w:p>
    <w:p w14:paraId="7E5A0DEC" w14:textId="7C0DCC65" w:rsidR="001F6E54" w:rsidRPr="0021423C" w:rsidRDefault="00A72D0D" w:rsidP="003E0EC8">
      <w:pPr>
        <w:rPr>
          <w:b/>
          <w:bCs/>
          <w:color w:val="31312E" w:themeColor="text2"/>
        </w:rPr>
      </w:pPr>
      <w:r w:rsidRPr="003E0EC8">
        <w:rPr>
          <w:b/>
          <w:bCs/>
          <w:color w:val="000000" w:themeColor="text1"/>
          <w:u w:val="single"/>
        </w:rPr>
        <w:t xml:space="preserve">Program </w:t>
      </w:r>
      <w:r w:rsidR="003E0EC8" w:rsidRPr="003E0EC8">
        <w:rPr>
          <w:b/>
          <w:bCs/>
          <w:color w:val="000000" w:themeColor="text1"/>
          <w:u w:val="single"/>
        </w:rPr>
        <w:t>part:</w:t>
      </w:r>
    </w:p>
    <w:p w14:paraId="38C764E5" w14:textId="43BBFAC3" w:rsidR="00E04651" w:rsidRDefault="003442CD" w:rsidP="003E0EC8">
      <w:pPr>
        <w:rPr>
          <w:b/>
          <w:bCs/>
          <w:color w:val="000000" w:themeColor="text1"/>
        </w:rPr>
      </w:pPr>
      <w:r>
        <w:rPr>
          <w:b/>
          <w:bCs/>
          <w:color w:val="000000" w:themeColor="text1"/>
          <w:u w:val="single"/>
        </w:rPr>
        <w:t>Data set used</w:t>
      </w:r>
      <w:r w:rsidR="009E550D">
        <w:rPr>
          <w:b/>
          <w:bCs/>
          <w:color w:val="000000" w:themeColor="text1"/>
          <w:u w:val="single"/>
        </w:rPr>
        <w:t xml:space="preserve">: </w:t>
      </w:r>
      <w:r w:rsidR="009E550D">
        <w:rPr>
          <w:b/>
          <w:bCs/>
          <w:color w:val="000000" w:themeColor="text1"/>
        </w:rPr>
        <w:t>[</w:t>
      </w:r>
      <w:proofErr w:type="spellStart"/>
      <w:r w:rsidR="009E550D">
        <w:rPr>
          <w:b/>
          <w:bCs/>
          <w:color w:val="000000" w:themeColor="text1"/>
        </w:rPr>
        <w:t>Randam</w:t>
      </w:r>
      <w:proofErr w:type="spellEnd"/>
      <w:r w:rsidR="009E550D">
        <w:rPr>
          <w:b/>
          <w:bCs/>
          <w:color w:val="000000" w:themeColor="text1"/>
        </w:rPr>
        <w:t xml:space="preserve"> forest to develop a fa</w:t>
      </w:r>
      <w:r w:rsidR="002860C4">
        <w:rPr>
          <w:b/>
          <w:bCs/>
          <w:color w:val="000000" w:themeColor="text1"/>
        </w:rPr>
        <w:t>ke news detection]</w:t>
      </w:r>
    </w:p>
    <w:p w14:paraId="3311392A" w14:textId="5F9E0E56" w:rsidR="00316B11" w:rsidRPr="005139EB" w:rsidRDefault="00316B11" w:rsidP="003E0EC8">
      <w:pPr>
        <w:rPr>
          <w:b/>
          <w:bCs/>
          <w:color w:val="31312E" w:themeColor="text2"/>
        </w:rPr>
      </w:pPr>
      <w:r w:rsidRPr="005139EB">
        <w:rPr>
          <w:b/>
          <w:bCs/>
          <w:color w:val="31312E" w:themeColor="text2"/>
        </w:rPr>
        <w:t>Random Forest is a popular ensemble learning technique that can be applied to fake news detection in NLP (Natural Language Processing). Here’s a high-level overview of how you can use Random Forest for this task:</w:t>
      </w:r>
    </w:p>
    <w:p w14:paraId="30F80F24" w14:textId="4BB0B027" w:rsidR="00D52F9C" w:rsidRDefault="001116BC" w:rsidP="003E0EC8">
      <w:pPr>
        <w:rPr>
          <w:b/>
          <w:bCs/>
          <w:color w:val="000000" w:themeColor="text1"/>
          <w:u w:val="single"/>
        </w:rPr>
      </w:pPr>
      <w:r>
        <w:rPr>
          <w:b/>
          <w:bCs/>
          <w:color w:val="000000" w:themeColor="text1"/>
          <w:u w:val="single"/>
        </w:rPr>
        <w:t>Coding:</w:t>
      </w:r>
    </w:p>
    <w:p w14:paraId="054BA8CD" w14:textId="20A38C47" w:rsidR="00381507" w:rsidRPr="005139EB" w:rsidRDefault="00381507" w:rsidP="003E0EC8">
      <w:pPr>
        <w:rPr>
          <w:b/>
          <w:bCs/>
          <w:color w:val="31312E" w:themeColor="text2"/>
        </w:rPr>
      </w:pPr>
      <w:r w:rsidRPr="005139EB">
        <w:rPr>
          <w:b/>
          <w:bCs/>
          <w:color w:val="31312E" w:themeColor="text2"/>
        </w:rPr>
        <w:t xml:space="preserve">using Random Forest for fake news detection in Python. require a more extensive dataset and additional pre simplified code snippet to get you started using the </w:t>
      </w:r>
      <w:proofErr w:type="spellStart"/>
      <w:r w:rsidRPr="005139EB">
        <w:rPr>
          <w:b/>
          <w:bCs/>
          <w:color w:val="31312E" w:themeColor="text2"/>
        </w:rPr>
        <w:t>scikit</w:t>
      </w:r>
      <w:proofErr w:type="spellEnd"/>
      <w:r w:rsidRPr="005139EB">
        <w:rPr>
          <w:b/>
          <w:bCs/>
          <w:color w:val="31312E" w:themeColor="text2"/>
        </w:rPr>
        <w:t>-learn library:</w:t>
      </w:r>
    </w:p>
    <w:p w14:paraId="42977359" w14:textId="77777777" w:rsidR="00381507" w:rsidRDefault="00381507" w:rsidP="003E0EC8">
      <w:pPr>
        <w:rPr>
          <w:b/>
          <w:bCs/>
          <w:color w:val="000000" w:themeColor="text1"/>
        </w:rPr>
      </w:pPr>
    </w:p>
    <w:p w14:paraId="473103FC" w14:textId="77777777" w:rsidR="00381507" w:rsidRDefault="00381507" w:rsidP="003E0EC8">
      <w:pPr>
        <w:rPr>
          <w:b/>
          <w:bCs/>
          <w:color w:val="000000" w:themeColor="text1"/>
        </w:rPr>
      </w:pPr>
      <w:r>
        <w:rPr>
          <w:b/>
          <w:bCs/>
          <w:color w:val="000000" w:themeColor="text1"/>
        </w:rPr>
        <w:t>```python</w:t>
      </w:r>
    </w:p>
    <w:p w14:paraId="3E72AE8B" w14:textId="77777777" w:rsidR="00381507" w:rsidRPr="008630E6" w:rsidRDefault="00381507" w:rsidP="003E0EC8">
      <w:pPr>
        <w:rPr>
          <w:b/>
          <w:bCs/>
          <w:color w:val="FF6275" w:themeColor="accent2"/>
        </w:rPr>
      </w:pPr>
      <w:r w:rsidRPr="008630E6">
        <w:rPr>
          <w:b/>
          <w:bCs/>
          <w:color w:val="FF6275" w:themeColor="accent2"/>
        </w:rPr>
        <w:t># Import necessary libraries</w:t>
      </w:r>
    </w:p>
    <w:p w14:paraId="509ED5B9" w14:textId="78AF4548" w:rsidR="00381507" w:rsidRPr="008630E6" w:rsidRDefault="00381507" w:rsidP="003E0EC8">
      <w:pPr>
        <w:rPr>
          <w:b/>
          <w:bCs/>
          <w:color w:val="FF6275" w:themeColor="accent2"/>
        </w:rPr>
      </w:pPr>
      <w:r w:rsidRPr="008630E6">
        <w:rPr>
          <w:b/>
          <w:bCs/>
          <w:color w:val="FF6275" w:themeColor="accent2"/>
        </w:rPr>
        <w:t xml:space="preserve">Import pandas as </w:t>
      </w:r>
      <w:proofErr w:type="spellStart"/>
      <w:r w:rsidRPr="008630E6">
        <w:rPr>
          <w:b/>
          <w:bCs/>
          <w:color w:val="FF6275" w:themeColor="accent2"/>
        </w:rPr>
        <w:t>pd</w:t>
      </w:r>
      <w:proofErr w:type="spellEnd"/>
    </w:p>
    <w:p w14:paraId="787A0221" w14:textId="1D184C4B" w:rsidR="00381507" w:rsidRPr="008630E6" w:rsidRDefault="00381507" w:rsidP="003E0EC8">
      <w:pPr>
        <w:rPr>
          <w:b/>
          <w:bCs/>
          <w:color w:val="FF6275" w:themeColor="accent2"/>
        </w:rPr>
      </w:pPr>
      <w:r w:rsidRPr="008630E6">
        <w:rPr>
          <w:b/>
          <w:bCs/>
          <w:color w:val="FF6275" w:themeColor="accent2"/>
        </w:rPr>
        <w:t xml:space="preserve">From </w:t>
      </w:r>
      <w:proofErr w:type="spellStart"/>
      <w:r w:rsidRPr="008630E6">
        <w:rPr>
          <w:b/>
          <w:bCs/>
          <w:color w:val="FF6275" w:themeColor="accent2"/>
        </w:rPr>
        <w:t>sklearn.feature_extraction.text</w:t>
      </w:r>
      <w:proofErr w:type="spellEnd"/>
      <w:r w:rsidRPr="008630E6">
        <w:rPr>
          <w:b/>
          <w:bCs/>
          <w:color w:val="FF6275" w:themeColor="accent2"/>
        </w:rPr>
        <w:t xml:space="preserve"> import </w:t>
      </w:r>
      <w:proofErr w:type="spellStart"/>
      <w:r w:rsidRPr="008630E6">
        <w:rPr>
          <w:b/>
          <w:bCs/>
          <w:color w:val="FF6275" w:themeColor="accent2"/>
        </w:rPr>
        <w:t>TfidfVectorizer</w:t>
      </w:r>
      <w:proofErr w:type="spellEnd"/>
    </w:p>
    <w:p w14:paraId="7BB0A9B7" w14:textId="015BF0D3" w:rsidR="00381507" w:rsidRPr="008630E6" w:rsidRDefault="00381507" w:rsidP="003E0EC8">
      <w:pPr>
        <w:rPr>
          <w:b/>
          <w:bCs/>
          <w:color w:val="FF6275" w:themeColor="accent2"/>
        </w:rPr>
      </w:pPr>
      <w:r w:rsidRPr="008630E6">
        <w:rPr>
          <w:b/>
          <w:bCs/>
          <w:color w:val="FF6275" w:themeColor="accent2"/>
        </w:rPr>
        <w:t xml:space="preserve">From </w:t>
      </w:r>
      <w:proofErr w:type="spellStart"/>
      <w:r w:rsidRPr="008630E6">
        <w:rPr>
          <w:b/>
          <w:bCs/>
          <w:color w:val="FF6275" w:themeColor="accent2"/>
        </w:rPr>
        <w:t>sklearn.ensemble</w:t>
      </w:r>
      <w:proofErr w:type="spellEnd"/>
      <w:r w:rsidRPr="008630E6">
        <w:rPr>
          <w:b/>
          <w:bCs/>
          <w:color w:val="FF6275" w:themeColor="accent2"/>
        </w:rPr>
        <w:t xml:space="preserve"> import </w:t>
      </w:r>
      <w:proofErr w:type="spellStart"/>
      <w:r w:rsidRPr="008630E6">
        <w:rPr>
          <w:b/>
          <w:bCs/>
          <w:color w:val="FF6275" w:themeColor="accent2"/>
        </w:rPr>
        <w:t>RandomForestClassifier</w:t>
      </w:r>
      <w:proofErr w:type="spellEnd"/>
    </w:p>
    <w:p w14:paraId="436BC9BE" w14:textId="103577F9" w:rsidR="00381507" w:rsidRPr="008630E6" w:rsidRDefault="00381507" w:rsidP="003E0EC8">
      <w:pPr>
        <w:rPr>
          <w:b/>
          <w:bCs/>
          <w:color w:val="FF6275" w:themeColor="accent2"/>
        </w:rPr>
      </w:pPr>
      <w:r w:rsidRPr="008630E6">
        <w:rPr>
          <w:b/>
          <w:bCs/>
          <w:color w:val="FF6275" w:themeColor="accent2"/>
        </w:rPr>
        <w:t xml:space="preserve">From </w:t>
      </w:r>
      <w:proofErr w:type="spellStart"/>
      <w:r w:rsidRPr="008630E6">
        <w:rPr>
          <w:b/>
          <w:bCs/>
          <w:color w:val="FF6275" w:themeColor="accent2"/>
        </w:rPr>
        <w:t>sklearn.model_selection</w:t>
      </w:r>
      <w:proofErr w:type="spellEnd"/>
      <w:r w:rsidRPr="008630E6">
        <w:rPr>
          <w:b/>
          <w:bCs/>
          <w:color w:val="FF6275" w:themeColor="accent2"/>
        </w:rPr>
        <w:t xml:space="preserve"> import </w:t>
      </w:r>
      <w:proofErr w:type="spellStart"/>
      <w:r w:rsidRPr="008630E6">
        <w:rPr>
          <w:b/>
          <w:bCs/>
          <w:color w:val="FF6275" w:themeColor="accent2"/>
        </w:rPr>
        <w:t>train_test_split</w:t>
      </w:r>
      <w:proofErr w:type="spellEnd"/>
    </w:p>
    <w:p w14:paraId="19274608" w14:textId="67DC2361" w:rsidR="00381507" w:rsidRPr="008630E6" w:rsidRDefault="00381507" w:rsidP="003E0EC8">
      <w:pPr>
        <w:rPr>
          <w:b/>
          <w:bCs/>
          <w:color w:val="FF6275" w:themeColor="accent2"/>
        </w:rPr>
      </w:pPr>
      <w:r w:rsidRPr="008630E6">
        <w:rPr>
          <w:b/>
          <w:bCs/>
          <w:color w:val="FF6275" w:themeColor="accent2"/>
        </w:rPr>
        <w:t xml:space="preserve">From </w:t>
      </w:r>
      <w:proofErr w:type="spellStart"/>
      <w:r w:rsidRPr="008630E6">
        <w:rPr>
          <w:b/>
          <w:bCs/>
          <w:color w:val="FF6275" w:themeColor="accent2"/>
        </w:rPr>
        <w:t>sklearn.metrics</w:t>
      </w:r>
      <w:proofErr w:type="spellEnd"/>
      <w:r w:rsidRPr="008630E6">
        <w:rPr>
          <w:b/>
          <w:bCs/>
          <w:color w:val="FF6275" w:themeColor="accent2"/>
        </w:rPr>
        <w:t xml:space="preserve"> import </w:t>
      </w:r>
      <w:proofErr w:type="spellStart"/>
      <w:r w:rsidRPr="008630E6">
        <w:rPr>
          <w:b/>
          <w:bCs/>
          <w:color w:val="FF6275" w:themeColor="accent2"/>
        </w:rPr>
        <w:t>accuracy_score</w:t>
      </w:r>
      <w:proofErr w:type="spellEnd"/>
      <w:r w:rsidRPr="008630E6">
        <w:rPr>
          <w:b/>
          <w:bCs/>
          <w:color w:val="FF6275" w:themeColor="accent2"/>
        </w:rPr>
        <w:t xml:space="preserve">, </w:t>
      </w:r>
      <w:proofErr w:type="spellStart"/>
      <w:r w:rsidRPr="008630E6">
        <w:rPr>
          <w:b/>
          <w:bCs/>
          <w:color w:val="FF6275" w:themeColor="accent2"/>
        </w:rPr>
        <w:t>classification_report</w:t>
      </w:r>
      <w:proofErr w:type="spellEnd"/>
    </w:p>
    <w:p w14:paraId="12B669BD" w14:textId="77777777" w:rsidR="00381507" w:rsidRPr="008630E6" w:rsidRDefault="00381507" w:rsidP="003E0EC8">
      <w:pPr>
        <w:rPr>
          <w:b/>
          <w:bCs/>
          <w:color w:val="FF6275" w:themeColor="accent2"/>
        </w:rPr>
      </w:pPr>
    </w:p>
    <w:p w14:paraId="7B03406A" w14:textId="77777777" w:rsidR="00381507" w:rsidRPr="008630E6" w:rsidRDefault="00381507" w:rsidP="003E0EC8">
      <w:pPr>
        <w:rPr>
          <w:b/>
          <w:bCs/>
          <w:color w:val="FF6275" w:themeColor="accent2"/>
        </w:rPr>
      </w:pPr>
      <w:r w:rsidRPr="008630E6">
        <w:rPr>
          <w:b/>
          <w:bCs/>
          <w:color w:val="FF6275" w:themeColor="accent2"/>
        </w:rPr>
        <w:t># Load your dataset containing text and labels (0 for real news, 1 for fake news)</w:t>
      </w:r>
    </w:p>
    <w:p w14:paraId="46CB0AA8" w14:textId="1D333449" w:rsidR="00381507" w:rsidRPr="008630E6" w:rsidRDefault="00381507" w:rsidP="003E0EC8">
      <w:pPr>
        <w:rPr>
          <w:b/>
          <w:bCs/>
          <w:color w:val="FF6275" w:themeColor="accent2"/>
        </w:rPr>
      </w:pPr>
      <w:r w:rsidRPr="008630E6">
        <w:rPr>
          <w:b/>
          <w:bCs/>
          <w:color w:val="FF6275" w:themeColor="accent2"/>
        </w:rPr>
        <w:t xml:space="preserve">Data = </w:t>
      </w:r>
      <w:proofErr w:type="spellStart"/>
      <w:r w:rsidRPr="008630E6">
        <w:rPr>
          <w:b/>
          <w:bCs/>
          <w:color w:val="FF6275" w:themeColor="accent2"/>
        </w:rPr>
        <w:t>pd.read_csv</w:t>
      </w:r>
      <w:proofErr w:type="spellEnd"/>
      <w:r w:rsidRPr="008630E6">
        <w:rPr>
          <w:b/>
          <w:bCs/>
          <w:color w:val="FF6275" w:themeColor="accent2"/>
        </w:rPr>
        <w:t>(‘</w:t>
      </w:r>
      <w:proofErr w:type="spellStart"/>
      <w:r w:rsidRPr="008630E6">
        <w:rPr>
          <w:b/>
          <w:bCs/>
          <w:color w:val="FF6275" w:themeColor="accent2"/>
        </w:rPr>
        <w:t>fake_news_dataset.csv</w:t>
      </w:r>
      <w:proofErr w:type="spellEnd"/>
      <w:r w:rsidRPr="008630E6">
        <w:rPr>
          <w:b/>
          <w:bCs/>
          <w:color w:val="FF6275" w:themeColor="accent2"/>
        </w:rPr>
        <w:t>’)  # Replace with your dataset</w:t>
      </w:r>
    </w:p>
    <w:p w14:paraId="7664BB4D" w14:textId="77777777" w:rsidR="00381507" w:rsidRPr="008630E6" w:rsidRDefault="00381507" w:rsidP="003E0EC8">
      <w:pPr>
        <w:rPr>
          <w:b/>
          <w:bCs/>
          <w:color w:val="FF6275" w:themeColor="accent2"/>
        </w:rPr>
      </w:pPr>
    </w:p>
    <w:p w14:paraId="117264DF" w14:textId="77777777" w:rsidR="00381507" w:rsidRPr="008630E6" w:rsidRDefault="00381507" w:rsidP="003E0EC8">
      <w:pPr>
        <w:rPr>
          <w:b/>
          <w:bCs/>
          <w:color w:val="FF6275" w:themeColor="accent2"/>
        </w:rPr>
      </w:pPr>
      <w:r w:rsidRPr="008630E6">
        <w:rPr>
          <w:b/>
          <w:bCs/>
          <w:color w:val="FF6275" w:themeColor="accent2"/>
        </w:rPr>
        <w:t># Preprocess your text data, e.g., tokenization, removing stop words, and stemming/lemmatization</w:t>
      </w:r>
    </w:p>
    <w:p w14:paraId="6C948810" w14:textId="77777777" w:rsidR="00381507" w:rsidRPr="008630E6" w:rsidRDefault="00381507" w:rsidP="003E0EC8">
      <w:pPr>
        <w:rPr>
          <w:b/>
          <w:bCs/>
          <w:color w:val="FF6275" w:themeColor="accent2"/>
        </w:rPr>
      </w:pPr>
    </w:p>
    <w:p w14:paraId="1934D1D7" w14:textId="77777777" w:rsidR="00381507" w:rsidRPr="008630E6" w:rsidRDefault="00381507" w:rsidP="003E0EC8">
      <w:pPr>
        <w:rPr>
          <w:b/>
          <w:bCs/>
          <w:color w:val="FF6275" w:themeColor="accent2"/>
        </w:rPr>
      </w:pPr>
      <w:r w:rsidRPr="008630E6">
        <w:rPr>
          <w:b/>
          <w:bCs/>
          <w:color w:val="FF6275" w:themeColor="accent2"/>
        </w:rPr>
        <w:t># Split the data into features (X) and labels (y)</w:t>
      </w:r>
    </w:p>
    <w:p w14:paraId="1A62DA88" w14:textId="1EFADED9" w:rsidR="00381507" w:rsidRPr="008630E6" w:rsidRDefault="00381507" w:rsidP="003E0EC8">
      <w:pPr>
        <w:rPr>
          <w:b/>
          <w:bCs/>
          <w:color w:val="FF6275" w:themeColor="accent2"/>
        </w:rPr>
      </w:pPr>
      <w:r w:rsidRPr="008630E6">
        <w:rPr>
          <w:b/>
          <w:bCs/>
          <w:color w:val="FF6275" w:themeColor="accent2"/>
        </w:rPr>
        <w:t>X = data[‘text’]</w:t>
      </w:r>
    </w:p>
    <w:p w14:paraId="5D665A70" w14:textId="072B055B" w:rsidR="00381507" w:rsidRPr="008630E6" w:rsidRDefault="00381507" w:rsidP="003E0EC8">
      <w:pPr>
        <w:rPr>
          <w:b/>
          <w:bCs/>
          <w:color w:val="FF6275" w:themeColor="accent2"/>
        </w:rPr>
      </w:pPr>
      <w:r w:rsidRPr="008630E6">
        <w:rPr>
          <w:b/>
          <w:bCs/>
          <w:color w:val="FF6275" w:themeColor="accent2"/>
        </w:rPr>
        <w:t>Y = data[‘label’]</w:t>
      </w:r>
    </w:p>
    <w:p w14:paraId="3AA85C05" w14:textId="77777777" w:rsidR="00381507" w:rsidRPr="008630E6" w:rsidRDefault="00381507" w:rsidP="003E0EC8">
      <w:pPr>
        <w:rPr>
          <w:b/>
          <w:bCs/>
          <w:color w:val="FF6275" w:themeColor="accent2"/>
        </w:rPr>
      </w:pPr>
    </w:p>
    <w:p w14:paraId="67DF03C8" w14:textId="77777777" w:rsidR="00381507" w:rsidRPr="008630E6" w:rsidRDefault="00381507" w:rsidP="003E0EC8">
      <w:pPr>
        <w:rPr>
          <w:b/>
          <w:bCs/>
          <w:color w:val="FF6275" w:themeColor="accent2"/>
        </w:rPr>
      </w:pPr>
      <w:r w:rsidRPr="008630E6">
        <w:rPr>
          <w:b/>
          <w:bCs/>
          <w:color w:val="FF6275" w:themeColor="accent2"/>
        </w:rPr>
        <w:t># Split the dataset into training and testing sets</w:t>
      </w:r>
    </w:p>
    <w:p w14:paraId="71A0F2EF" w14:textId="77777777" w:rsidR="00381507" w:rsidRPr="008630E6" w:rsidRDefault="00381507" w:rsidP="003E0EC8">
      <w:pPr>
        <w:rPr>
          <w:b/>
          <w:bCs/>
          <w:color w:val="FF6275" w:themeColor="accent2"/>
        </w:rPr>
      </w:pPr>
      <w:proofErr w:type="spellStart"/>
      <w:r w:rsidRPr="008630E6">
        <w:rPr>
          <w:b/>
          <w:bCs/>
          <w:color w:val="FF6275" w:themeColor="accent2"/>
        </w:rPr>
        <w:t>X_train</w:t>
      </w:r>
      <w:proofErr w:type="spellEnd"/>
      <w:r w:rsidRPr="008630E6">
        <w:rPr>
          <w:b/>
          <w:bCs/>
          <w:color w:val="FF6275" w:themeColor="accent2"/>
        </w:rPr>
        <w:t xml:space="preserve">, </w:t>
      </w:r>
      <w:proofErr w:type="spellStart"/>
      <w:r w:rsidRPr="008630E6">
        <w:rPr>
          <w:b/>
          <w:bCs/>
          <w:color w:val="FF6275" w:themeColor="accent2"/>
        </w:rPr>
        <w:t>X_test</w:t>
      </w:r>
      <w:proofErr w:type="spellEnd"/>
      <w:r w:rsidRPr="008630E6">
        <w:rPr>
          <w:b/>
          <w:bCs/>
          <w:color w:val="FF6275" w:themeColor="accent2"/>
        </w:rPr>
        <w:t xml:space="preserve">, </w:t>
      </w:r>
      <w:proofErr w:type="spellStart"/>
      <w:r w:rsidRPr="008630E6">
        <w:rPr>
          <w:b/>
          <w:bCs/>
          <w:color w:val="FF6275" w:themeColor="accent2"/>
        </w:rPr>
        <w:t>y_train</w:t>
      </w:r>
      <w:proofErr w:type="spellEnd"/>
      <w:r w:rsidRPr="008630E6">
        <w:rPr>
          <w:b/>
          <w:bCs/>
          <w:color w:val="FF6275" w:themeColor="accent2"/>
        </w:rPr>
        <w:t xml:space="preserve">, </w:t>
      </w:r>
      <w:proofErr w:type="spellStart"/>
      <w:r w:rsidRPr="008630E6">
        <w:rPr>
          <w:b/>
          <w:bCs/>
          <w:color w:val="FF6275" w:themeColor="accent2"/>
        </w:rPr>
        <w:t>y_test</w:t>
      </w:r>
      <w:proofErr w:type="spellEnd"/>
      <w:r w:rsidRPr="008630E6">
        <w:rPr>
          <w:b/>
          <w:bCs/>
          <w:color w:val="FF6275" w:themeColor="accent2"/>
        </w:rPr>
        <w:t xml:space="preserve"> = </w:t>
      </w:r>
      <w:proofErr w:type="spellStart"/>
      <w:r w:rsidRPr="008630E6">
        <w:rPr>
          <w:b/>
          <w:bCs/>
          <w:color w:val="FF6275" w:themeColor="accent2"/>
        </w:rPr>
        <w:t>train_test_split</w:t>
      </w:r>
      <w:proofErr w:type="spellEnd"/>
      <w:r w:rsidRPr="008630E6">
        <w:rPr>
          <w:b/>
          <w:bCs/>
          <w:color w:val="FF6275" w:themeColor="accent2"/>
        </w:rPr>
        <w:t xml:space="preserve">(X, y, </w:t>
      </w:r>
      <w:proofErr w:type="spellStart"/>
      <w:r w:rsidRPr="008630E6">
        <w:rPr>
          <w:b/>
          <w:bCs/>
          <w:color w:val="FF6275" w:themeColor="accent2"/>
        </w:rPr>
        <w:t>test_size</w:t>
      </w:r>
      <w:proofErr w:type="spellEnd"/>
      <w:r w:rsidRPr="008630E6">
        <w:rPr>
          <w:b/>
          <w:bCs/>
          <w:color w:val="FF6275" w:themeColor="accent2"/>
        </w:rPr>
        <w:t xml:space="preserve">=0.2, </w:t>
      </w:r>
      <w:proofErr w:type="spellStart"/>
      <w:r w:rsidRPr="008630E6">
        <w:rPr>
          <w:b/>
          <w:bCs/>
          <w:color w:val="FF6275" w:themeColor="accent2"/>
        </w:rPr>
        <w:t>random_state</w:t>
      </w:r>
      <w:proofErr w:type="spellEnd"/>
      <w:r w:rsidRPr="008630E6">
        <w:rPr>
          <w:b/>
          <w:bCs/>
          <w:color w:val="FF6275" w:themeColor="accent2"/>
        </w:rPr>
        <w:t>=42)</w:t>
      </w:r>
    </w:p>
    <w:p w14:paraId="4694AE83" w14:textId="77777777" w:rsidR="00381507" w:rsidRPr="008630E6" w:rsidRDefault="00381507" w:rsidP="003E0EC8">
      <w:pPr>
        <w:rPr>
          <w:b/>
          <w:bCs/>
          <w:color w:val="FF6275" w:themeColor="accent2"/>
        </w:rPr>
      </w:pPr>
    </w:p>
    <w:p w14:paraId="50F7C2D0" w14:textId="77777777" w:rsidR="00381507" w:rsidRPr="008630E6" w:rsidRDefault="00381507" w:rsidP="003E0EC8">
      <w:pPr>
        <w:rPr>
          <w:b/>
          <w:bCs/>
          <w:color w:val="FF6275" w:themeColor="accent2"/>
        </w:rPr>
      </w:pPr>
      <w:r w:rsidRPr="008630E6">
        <w:rPr>
          <w:b/>
          <w:bCs/>
          <w:color w:val="FF6275" w:themeColor="accent2"/>
        </w:rPr>
        <w:t># Convert text data to numerical features using TF-IDF</w:t>
      </w:r>
    </w:p>
    <w:p w14:paraId="4BF97CA1" w14:textId="7ADA6558" w:rsidR="00381507" w:rsidRPr="008630E6" w:rsidRDefault="00381507" w:rsidP="003E0EC8">
      <w:pPr>
        <w:rPr>
          <w:b/>
          <w:bCs/>
          <w:color w:val="FF6275" w:themeColor="accent2"/>
        </w:rPr>
      </w:pPr>
      <w:proofErr w:type="spellStart"/>
      <w:r w:rsidRPr="008630E6">
        <w:rPr>
          <w:b/>
          <w:bCs/>
          <w:color w:val="FF6275" w:themeColor="accent2"/>
        </w:rPr>
        <w:t>Tfidf_vectorizer</w:t>
      </w:r>
      <w:proofErr w:type="spellEnd"/>
      <w:r w:rsidRPr="008630E6">
        <w:rPr>
          <w:b/>
          <w:bCs/>
          <w:color w:val="FF6275" w:themeColor="accent2"/>
        </w:rPr>
        <w:t xml:space="preserve"> = </w:t>
      </w:r>
      <w:proofErr w:type="spellStart"/>
      <w:r w:rsidRPr="008630E6">
        <w:rPr>
          <w:b/>
          <w:bCs/>
          <w:color w:val="FF6275" w:themeColor="accent2"/>
        </w:rPr>
        <w:t>TfidfVectorizer</w:t>
      </w:r>
      <w:proofErr w:type="spellEnd"/>
      <w:r w:rsidRPr="008630E6">
        <w:rPr>
          <w:b/>
          <w:bCs/>
          <w:color w:val="FF6275" w:themeColor="accent2"/>
        </w:rPr>
        <w:t>(</w:t>
      </w:r>
      <w:proofErr w:type="spellStart"/>
      <w:r w:rsidRPr="008630E6">
        <w:rPr>
          <w:b/>
          <w:bCs/>
          <w:color w:val="FF6275" w:themeColor="accent2"/>
        </w:rPr>
        <w:t>max_features</w:t>
      </w:r>
      <w:proofErr w:type="spellEnd"/>
      <w:r w:rsidRPr="008630E6">
        <w:rPr>
          <w:b/>
          <w:bCs/>
          <w:color w:val="FF6275" w:themeColor="accent2"/>
        </w:rPr>
        <w:t>=5000)  # You can adjust the number of features</w:t>
      </w:r>
    </w:p>
    <w:p w14:paraId="3D2F08E0" w14:textId="77777777" w:rsidR="00381507" w:rsidRPr="008630E6" w:rsidRDefault="00381507" w:rsidP="003E0EC8">
      <w:pPr>
        <w:rPr>
          <w:b/>
          <w:bCs/>
          <w:color w:val="FF6275" w:themeColor="accent2"/>
        </w:rPr>
      </w:pPr>
      <w:proofErr w:type="spellStart"/>
      <w:r w:rsidRPr="008630E6">
        <w:rPr>
          <w:b/>
          <w:bCs/>
          <w:color w:val="FF6275" w:themeColor="accent2"/>
        </w:rPr>
        <w:t>X_train_tfidf</w:t>
      </w:r>
      <w:proofErr w:type="spellEnd"/>
      <w:r w:rsidRPr="008630E6">
        <w:rPr>
          <w:b/>
          <w:bCs/>
          <w:color w:val="FF6275" w:themeColor="accent2"/>
        </w:rPr>
        <w:t xml:space="preserve"> = </w:t>
      </w:r>
      <w:proofErr w:type="spellStart"/>
      <w:r w:rsidRPr="008630E6">
        <w:rPr>
          <w:b/>
          <w:bCs/>
          <w:color w:val="FF6275" w:themeColor="accent2"/>
        </w:rPr>
        <w:t>tfidf_vectorizer.fit_transform</w:t>
      </w:r>
      <w:proofErr w:type="spellEnd"/>
      <w:r w:rsidRPr="008630E6">
        <w:rPr>
          <w:b/>
          <w:bCs/>
          <w:color w:val="FF6275" w:themeColor="accent2"/>
        </w:rPr>
        <w:t>(</w:t>
      </w:r>
      <w:proofErr w:type="spellStart"/>
      <w:r w:rsidRPr="008630E6">
        <w:rPr>
          <w:b/>
          <w:bCs/>
          <w:color w:val="FF6275" w:themeColor="accent2"/>
        </w:rPr>
        <w:t>X_train</w:t>
      </w:r>
      <w:proofErr w:type="spellEnd"/>
      <w:r w:rsidRPr="008630E6">
        <w:rPr>
          <w:b/>
          <w:bCs/>
          <w:color w:val="FF6275" w:themeColor="accent2"/>
        </w:rPr>
        <w:t>)</w:t>
      </w:r>
    </w:p>
    <w:p w14:paraId="507451CA" w14:textId="77777777" w:rsidR="00381507" w:rsidRPr="008630E6" w:rsidRDefault="00381507" w:rsidP="003E0EC8">
      <w:pPr>
        <w:rPr>
          <w:b/>
          <w:bCs/>
          <w:color w:val="FF6275" w:themeColor="accent2"/>
        </w:rPr>
      </w:pPr>
      <w:proofErr w:type="spellStart"/>
      <w:r w:rsidRPr="008630E6">
        <w:rPr>
          <w:b/>
          <w:bCs/>
          <w:color w:val="FF6275" w:themeColor="accent2"/>
        </w:rPr>
        <w:t>X_test_tfidf</w:t>
      </w:r>
      <w:proofErr w:type="spellEnd"/>
      <w:r w:rsidRPr="008630E6">
        <w:rPr>
          <w:b/>
          <w:bCs/>
          <w:color w:val="FF6275" w:themeColor="accent2"/>
        </w:rPr>
        <w:t xml:space="preserve"> = </w:t>
      </w:r>
      <w:proofErr w:type="spellStart"/>
      <w:r w:rsidRPr="008630E6">
        <w:rPr>
          <w:b/>
          <w:bCs/>
          <w:color w:val="FF6275" w:themeColor="accent2"/>
        </w:rPr>
        <w:t>tfidf_vectorizer.transform</w:t>
      </w:r>
      <w:proofErr w:type="spellEnd"/>
      <w:r w:rsidRPr="008630E6">
        <w:rPr>
          <w:b/>
          <w:bCs/>
          <w:color w:val="FF6275" w:themeColor="accent2"/>
        </w:rPr>
        <w:t>(</w:t>
      </w:r>
      <w:proofErr w:type="spellStart"/>
      <w:r w:rsidRPr="008630E6">
        <w:rPr>
          <w:b/>
          <w:bCs/>
          <w:color w:val="FF6275" w:themeColor="accent2"/>
        </w:rPr>
        <w:t>X_test</w:t>
      </w:r>
      <w:proofErr w:type="spellEnd"/>
      <w:r w:rsidRPr="008630E6">
        <w:rPr>
          <w:b/>
          <w:bCs/>
          <w:color w:val="FF6275" w:themeColor="accent2"/>
        </w:rPr>
        <w:t>)</w:t>
      </w:r>
    </w:p>
    <w:p w14:paraId="1972991D" w14:textId="77777777" w:rsidR="00381507" w:rsidRPr="008630E6" w:rsidRDefault="00381507" w:rsidP="003E0EC8">
      <w:pPr>
        <w:rPr>
          <w:b/>
          <w:bCs/>
          <w:color w:val="FF6275" w:themeColor="accent2"/>
        </w:rPr>
      </w:pPr>
    </w:p>
    <w:p w14:paraId="5C68A222" w14:textId="77777777" w:rsidR="00381507" w:rsidRPr="008630E6" w:rsidRDefault="00381507" w:rsidP="003E0EC8">
      <w:pPr>
        <w:rPr>
          <w:b/>
          <w:bCs/>
          <w:color w:val="FF6275" w:themeColor="accent2"/>
        </w:rPr>
      </w:pPr>
      <w:r w:rsidRPr="008630E6">
        <w:rPr>
          <w:b/>
          <w:bCs/>
          <w:color w:val="FF6275" w:themeColor="accent2"/>
        </w:rPr>
        <w:t># Create and train the Random Forest classifier</w:t>
      </w:r>
    </w:p>
    <w:p w14:paraId="3520DFD3" w14:textId="6242D7DB" w:rsidR="00381507" w:rsidRPr="008630E6" w:rsidRDefault="00381507" w:rsidP="003E0EC8">
      <w:pPr>
        <w:rPr>
          <w:b/>
          <w:bCs/>
          <w:color w:val="FF6275" w:themeColor="accent2"/>
        </w:rPr>
      </w:pPr>
      <w:proofErr w:type="spellStart"/>
      <w:r w:rsidRPr="008630E6">
        <w:rPr>
          <w:b/>
          <w:bCs/>
          <w:color w:val="FF6275" w:themeColor="accent2"/>
        </w:rPr>
        <w:t>Rf_classifier</w:t>
      </w:r>
      <w:proofErr w:type="spellEnd"/>
      <w:r w:rsidRPr="008630E6">
        <w:rPr>
          <w:b/>
          <w:bCs/>
          <w:color w:val="FF6275" w:themeColor="accent2"/>
        </w:rPr>
        <w:t xml:space="preserve"> = </w:t>
      </w:r>
      <w:proofErr w:type="spellStart"/>
      <w:r w:rsidRPr="008630E6">
        <w:rPr>
          <w:b/>
          <w:bCs/>
          <w:color w:val="FF6275" w:themeColor="accent2"/>
        </w:rPr>
        <w:t>RandomForestClassifier</w:t>
      </w:r>
      <w:proofErr w:type="spellEnd"/>
      <w:r w:rsidRPr="008630E6">
        <w:rPr>
          <w:b/>
          <w:bCs/>
          <w:color w:val="FF6275" w:themeColor="accent2"/>
        </w:rPr>
        <w:t>(</w:t>
      </w:r>
      <w:proofErr w:type="spellStart"/>
      <w:r w:rsidRPr="008630E6">
        <w:rPr>
          <w:b/>
          <w:bCs/>
          <w:color w:val="FF6275" w:themeColor="accent2"/>
        </w:rPr>
        <w:t>n_estimators</w:t>
      </w:r>
      <w:proofErr w:type="spellEnd"/>
      <w:r w:rsidRPr="008630E6">
        <w:rPr>
          <w:b/>
          <w:bCs/>
          <w:color w:val="FF6275" w:themeColor="accent2"/>
        </w:rPr>
        <w:t xml:space="preserve">=100, </w:t>
      </w:r>
      <w:proofErr w:type="spellStart"/>
      <w:r w:rsidRPr="008630E6">
        <w:rPr>
          <w:b/>
          <w:bCs/>
          <w:color w:val="FF6275" w:themeColor="accent2"/>
        </w:rPr>
        <w:t>random_state</w:t>
      </w:r>
      <w:proofErr w:type="spellEnd"/>
      <w:r w:rsidRPr="008630E6">
        <w:rPr>
          <w:b/>
          <w:bCs/>
          <w:color w:val="FF6275" w:themeColor="accent2"/>
        </w:rPr>
        <w:t>=42)</w:t>
      </w:r>
    </w:p>
    <w:p w14:paraId="49376397" w14:textId="2BE0567E" w:rsidR="00381507" w:rsidRPr="008630E6" w:rsidRDefault="00381507" w:rsidP="003E0EC8">
      <w:pPr>
        <w:rPr>
          <w:b/>
          <w:bCs/>
          <w:color w:val="FF6275" w:themeColor="accent2"/>
        </w:rPr>
      </w:pPr>
      <w:proofErr w:type="spellStart"/>
      <w:r w:rsidRPr="008630E6">
        <w:rPr>
          <w:b/>
          <w:bCs/>
          <w:color w:val="FF6275" w:themeColor="accent2"/>
        </w:rPr>
        <w:t>Rf_classifier.fit</w:t>
      </w:r>
      <w:proofErr w:type="spellEnd"/>
      <w:r w:rsidRPr="008630E6">
        <w:rPr>
          <w:b/>
          <w:bCs/>
          <w:color w:val="FF6275" w:themeColor="accent2"/>
        </w:rPr>
        <w:t>(</w:t>
      </w:r>
      <w:proofErr w:type="spellStart"/>
      <w:r w:rsidRPr="008630E6">
        <w:rPr>
          <w:b/>
          <w:bCs/>
          <w:color w:val="FF6275" w:themeColor="accent2"/>
        </w:rPr>
        <w:t>X_train_tfidf</w:t>
      </w:r>
      <w:proofErr w:type="spellEnd"/>
      <w:r w:rsidRPr="008630E6">
        <w:rPr>
          <w:b/>
          <w:bCs/>
          <w:color w:val="FF6275" w:themeColor="accent2"/>
        </w:rPr>
        <w:t xml:space="preserve">, </w:t>
      </w:r>
      <w:proofErr w:type="spellStart"/>
      <w:r w:rsidRPr="008630E6">
        <w:rPr>
          <w:b/>
          <w:bCs/>
          <w:color w:val="FF6275" w:themeColor="accent2"/>
        </w:rPr>
        <w:t>y_train</w:t>
      </w:r>
      <w:proofErr w:type="spellEnd"/>
      <w:r w:rsidRPr="008630E6">
        <w:rPr>
          <w:b/>
          <w:bCs/>
          <w:color w:val="FF6275" w:themeColor="accent2"/>
        </w:rPr>
        <w:t>)</w:t>
      </w:r>
    </w:p>
    <w:p w14:paraId="6CF46BB3" w14:textId="77777777" w:rsidR="00381507" w:rsidRPr="008630E6" w:rsidRDefault="00381507" w:rsidP="003E0EC8">
      <w:pPr>
        <w:rPr>
          <w:b/>
          <w:bCs/>
          <w:color w:val="FF6275" w:themeColor="accent2"/>
        </w:rPr>
      </w:pPr>
    </w:p>
    <w:p w14:paraId="77D495AE" w14:textId="77777777" w:rsidR="00381507" w:rsidRPr="008630E6" w:rsidRDefault="00381507" w:rsidP="003E0EC8">
      <w:pPr>
        <w:rPr>
          <w:b/>
          <w:bCs/>
          <w:color w:val="FF6275" w:themeColor="accent2"/>
        </w:rPr>
      </w:pPr>
      <w:r w:rsidRPr="008630E6">
        <w:rPr>
          <w:b/>
          <w:bCs/>
          <w:color w:val="FF6275" w:themeColor="accent2"/>
        </w:rPr>
        <w:t># Make predictions on the test set</w:t>
      </w:r>
    </w:p>
    <w:p w14:paraId="317F2461" w14:textId="6725F82E" w:rsidR="00381507" w:rsidRPr="008630E6" w:rsidRDefault="00381507" w:rsidP="003E0EC8">
      <w:pPr>
        <w:rPr>
          <w:b/>
          <w:bCs/>
          <w:color w:val="FF6275" w:themeColor="accent2"/>
        </w:rPr>
      </w:pPr>
      <w:proofErr w:type="spellStart"/>
      <w:r w:rsidRPr="008630E6">
        <w:rPr>
          <w:b/>
          <w:bCs/>
          <w:color w:val="FF6275" w:themeColor="accent2"/>
        </w:rPr>
        <w:t>Y_pred</w:t>
      </w:r>
      <w:proofErr w:type="spellEnd"/>
      <w:r w:rsidRPr="008630E6">
        <w:rPr>
          <w:b/>
          <w:bCs/>
          <w:color w:val="FF6275" w:themeColor="accent2"/>
        </w:rPr>
        <w:t xml:space="preserve"> = </w:t>
      </w:r>
      <w:proofErr w:type="spellStart"/>
      <w:r w:rsidRPr="008630E6">
        <w:rPr>
          <w:b/>
          <w:bCs/>
          <w:color w:val="FF6275" w:themeColor="accent2"/>
        </w:rPr>
        <w:t>rf_classifier.predict</w:t>
      </w:r>
      <w:proofErr w:type="spellEnd"/>
      <w:r w:rsidRPr="008630E6">
        <w:rPr>
          <w:b/>
          <w:bCs/>
          <w:color w:val="FF6275" w:themeColor="accent2"/>
        </w:rPr>
        <w:t>(</w:t>
      </w:r>
      <w:proofErr w:type="spellStart"/>
      <w:r w:rsidRPr="008630E6">
        <w:rPr>
          <w:b/>
          <w:bCs/>
          <w:color w:val="FF6275" w:themeColor="accent2"/>
        </w:rPr>
        <w:t>X_test_tfidf</w:t>
      </w:r>
      <w:proofErr w:type="spellEnd"/>
      <w:r w:rsidRPr="008630E6">
        <w:rPr>
          <w:b/>
          <w:bCs/>
          <w:color w:val="FF6275" w:themeColor="accent2"/>
        </w:rPr>
        <w:t>)</w:t>
      </w:r>
    </w:p>
    <w:p w14:paraId="75A373ED" w14:textId="77777777" w:rsidR="00381507" w:rsidRPr="008630E6" w:rsidRDefault="00381507" w:rsidP="003E0EC8">
      <w:pPr>
        <w:rPr>
          <w:b/>
          <w:bCs/>
          <w:color w:val="FF6275" w:themeColor="accent2"/>
        </w:rPr>
      </w:pPr>
    </w:p>
    <w:p w14:paraId="1AA3515F" w14:textId="77777777" w:rsidR="00381507" w:rsidRPr="008630E6" w:rsidRDefault="00381507" w:rsidP="003E0EC8">
      <w:pPr>
        <w:rPr>
          <w:b/>
          <w:bCs/>
          <w:color w:val="FF6275" w:themeColor="accent2"/>
        </w:rPr>
      </w:pPr>
      <w:r w:rsidRPr="008630E6">
        <w:rPr>
          <w:b/>
          <w:bCs/>
          <w:color w:val="FF6275" w:themeColor="accent2"/>
        </w:rPr>
        <w:t># Evaluate the model</w:t>
      </w:r>
    </w:p>
    <w:p w14:paraId="0675702C" w14:textId="7060633D" w:rsidR="00381507" w:rsidRPr="008630E6" w:rsidRDefault="00381507" w:rsidP="003E0EC8">
      <w:pPr>
        <w:rPr>
          <w:b/>
          <w:bCs/>
          <w:color w:val="FF6275" w:themeColor="accent2"/>
        </w:rPr>
      </w:pPr>
      <w:r w:rsidRPr="008630E6">
        <w:rPr>
          <w:b/>
          <w:bCs/>
          <w:color w:val="FF6275" w:themeColor="accent2"/>
        </w:rPr>
        <w:t xml:space="preserve">Accuracy = </w:t>
      </w:r>
      <w:proofErr w:type="spellStart"/>
      <w:r w:rsidRPr="008630E6">
        <w:rPr>
          <w:b/>
          <w:bCs/>
          <w:color w:val="FF6275" w:themeColor="accent2"/>
        </w:rPr>
        <w:t>accuracy_score</w:t>
      </w:r>
      <w:proofErr w:type="spellEnd"/>
      <w:r w:rsidRPr="008630E6">
        <w:rPr>
          <w:b/>
          <w:bCs/>
          <w:color w:val="FF6275" w:themeColor="accent2"/>
        </w:rPr>
        <w:t>(</w:t>
      </w:r>
      <w:proofErr w:type="spellStart"/>
      <w:r w:rsidRPr="008630E6">
        <w:rPr>
          <w:b/>
          <w:bCs/>
          <w:color w:val="FF6275" w:themeColor="accent2"/>
        </w:rPr>
        <w:t>y_test</w:t>
      </w:r>
      <w:proofErr w:type="spellEnd"/>
      <w:r w:rsidRPr="008630E6">
        <w:rPr>
          <w:b/>
          <w:bCs/>
          <w:color w:val="FF6275" w:themeColor="accent2"/>
        </w:rPr>
        <w:t xml:space="preserve">, </w:t>
      </w:r>
      <w:proofErr w:type="spellStart"/>
      <w:r w:rsidRPr="008630E6">
        <w:rPr>
          <w:b/>
          <w:bCs/>
          <w:color w:val="FF6275" w:themeColor="accent2"/>
        </w:rPr>
        <w:t>y_pred</w:t>
      </w:r>
      <w:proofErr w:type="spellEnd"/>
      <w:r w:rsidRPr="008630E6">
        <w:rPr>
          <w:b/>
          <w:bCs/>
          <w:color w:val="FF6275" w:themeColor="accent2"/>
        </w:rPr>
        <w:t>)</w:t>
      </w:r>
    </w:p>
    <w:p w14:paraId="625D0679" w14:textId="7DA72BED" w:rsidR="00381507" w:rsidRPr="008630E6" w:rsidRDefault="00381507" w:rsidP="003E0EC8">
      <w:pPr>
        <w:rPr>
          <w:b/>
          <w:bCs/>
          <w:color w:val="FF6275" w:themeColor="accent2"/>
        </w:rPr>
      </w:pPr>
      <w:r w:rsidRPr="008630E6">
        <w:rPr>
          <w:b/>
          <w:bCs/>
          <w:color w:val="FF6275" w:themeColor="accent2"/>
        </w:rPr>
        <w:t xml:space="preserve">Report = </w:t>
      </w:r>
      <w:proofErr w:type="spellStart"/>
      <w:r w:rsidRPr="008630E6">
        <w:rPr>
          <w:b/>
          <w:bCs/>
          <w:color w:val="FF6275" w:themeColor="accent2"/>
        </w:rPr>
        <w:t>classification_report</w:t>
      </w:r>
      <w:proofErr w:type="spellEnd"/>
      <w:r w:rsidRPr="008630E6">
        <w:rPr>
          <w:b/>
          <w:bCs/>
          <w:color w:val="FF6275" w:themeColor="accent2"/>
        </w:rPr>
        <w:t>(</w:t>
      </w:r>
      <w:proofErr w:type="spellStart"/>
      <w:r w:rsidRPr="008630E6">
        <w:rPr>
          <w:b/>
          <w:bCs/>
          <w:color w:val="FF6275" w:themeColor="accent2"/>
        </w:rPr>
        <w:t>y_test</w:t>
      </w:r>
      <w:proofErr w:type="spellEnd"/>
      <w:r w:rsidRPr="008630E6">
        <w:rPr>
          <w:b/>
          <w:bCs/>
          <w:color w:val="FF6275" w:themeColor="accent2"/>
        </w:rPr>
        <w:t xml:space="preserve">, </w:t>
      </w:r>
      <w:proofErr w:type="spellStart"/>
      <w:r w:rsidRPr="008630E6">
        <w:rPr>
          <w:b/>
          <w:bCs/>
          <w:color w:val="FF6275" w:themeColor="accent2"/>
        </w:rPr>
        <w:t>y_pred</w:t>
      </w:r>
      <w:proofErr w:type="spellEnd"/>
      <w:r w:rsidRPr="008630E6">
        <w:rPr>
          <w:b/>
          <w:bCs/>
          <w:color w:val="FF6275" w:themeColor="accent2"/>
        </w:rPr>
        <w:t>)</w:t>
      </w:r>
    </w:p>
    <w:p w14:paraId="25CE3C88" w14:textId="77777777" w:rsidR="00381507" w:rsidRPr="008630E6" w:rsidRDefault="00381507" w:rsidP="003E0EC8">
      <w:pPr>
        <w:rPr>
          <w:b/>
          <w:bCs/>
          <w:color w:val="FF6275" w:themeColor="accent2"/>
        </w:rPr>
      </w:pPr>
    </w:p>
    <w:p w14:paraId="73F4E872" w14:textId="29C4C358" w:rsidR="00381507" w:rsidRPr="008630E6" w:rsidRDefault="00381507" w:rsidP="003E0EC8">
      <w:pPr>
        <w:rPr>
          <w:b/>
          <w:bCs/>
          <w:color w:val="FF6275" w:themeColor="accent2"/>
        </w:rPr>
      </w:pPr>
      <w:r w:rsidRPr="008630E6">
        <w:rPr>
          <w:b/>
          <w:bCs/>
          <w:color w:val="FF6275" w:themeColor="accent2"/>
        </w:rPr>
        <w:t>Print(“Accuracy:”, accuracy)</w:t>
      </w:r>
    </w:p>
    <w:p w14:paraId="5F85BF59" w14:textId="7231414A" w:rsidR="00381507" w:rsidRPr="008630E6" w:rsidRDefault="00381507" w:rsidP="003E0EC8">
      <w:pPr>
        <w:rPr>
          <w:b/>
          <w:bCs/>
          <w:color w:val="FF6275" w:themeColor="accent2"/>
        </w:rPr>
      </w:pPr>
      <w:r w:rsidRPr="008630E6">
        <w:rPr>
          <w:b/>
          <w:bCs/>
          <w:color w:val="FF6275" w:themeColor="accent2"/>
        </w:rPr>
        <w:t>Print(“Classification Report:\n”, report)</w:t>
      </w:r>
    </w:p>
    <w:p w14:paraId="290AB45E" w14:textId="77777777" w:rsidR="00381507" w:rsidRPr="008630E6" w:rsidRDefault="00381507" w:rsidP="003E0EC8">
      <w:pPr>
        <w:rPr>
          <w:b/>
          <w:bCs/>
          <w:color w:val="FF6275" w:themeColor="accent2"/>
        </w:rPr>
      </w:pPr>
    </w:p>
    <w:p w14:paraId="1AB6375E" w14:textId="429B3515" w:rsidR="00381507" w:rsidRPr="007520C2" w:rsidRDefault="00381507" w:rsidP="003E0EC8">
      <w:pPr>
        <w:rPr>
          <w:b/>
          <w:bCs/>
          <w:color w:val="31312E" w:themeColor="text2"/>
        </w:rPr>
      </w:pPr>
      <w:r w:rsidRPr="007520C2">
        <w:rPr>
          <w:b/>
          <w:bCs/>
          <w:color w:val="31312E" w:themeColor="text2"/>
        </w:rPr>
        <w:t xml:space="preserve">Remember to replace </w:t>
      </w:r>
      <w:r>
        <w:rPr>
          <w:b/>
          <w:bCs/>
          <w:color w:val="000000" w:themeColor="text1"/>
        </w:rPr>
        <w:t>`</w:t>
      </w:r>
      <w:r w:rsidRPr="008677BD">
        <w:rPr>
          <w:b/>
          <w:bCs/>
          <w:color w:val="9CC346" w:themeColor="accent3"/>
        </w:rPr>
        <w:t>’</w:t>
      </w:r>
      <w:proofErr w:type="spellStart"/>
      <w:r w:rsidRPr="008677BD">
        <w:rPr>
          <w:b/>
          <w:bCs/>
          <w:color w:val="9CC346" w:themeColor="accent3"/>
        </w:rPr>
        <w:t>fake_news_dataset.csv</w:t>
      </w:r>
      <w:proofErr w:type="spellEnd"/>
      <w:r w:rsidRPr="008677BD">
        <w:rPr>
          <w:b/>
          <w:bCs/>
          <w:color w:val="9CC346" w:themeColor="accent3"/>
        </w:rPr>
        <w:t xml:space="preserve">’` </w:t>
      </w:r>
      <w:r w:rsidRPr="007520C2">
        <w:rPr>
          <w:b/>
          <w:bCs/>
          <w:color w:val="31312E" w:themeColor="text2"/>
        </w:rPr>
        <w:t>with the path to your dataset containing text and labels. This is a</w:t>
      </w:r>
      <w:r>
        <w:rPr>
          <w:b/>
          <w:bCs/>
          <w:color w:val="000000" w:themeColor="text1"/>
        </w:rPr>
        <w:t xml:space="preserve"> basic e</w:t>
      </w:r>
      <w:r w:rsidRPr="007520C2">
        <w:rPr>
          <w:b/>
          <w:bCs/>
          <w:color w:val="31312E" w:themeColor="text2"/>
        </w:rPr>
        <w:t xml:space="preserve">xample to get you started. Depending on your specific dataset and requirements, you may need to perform more advanced text preprocessing and fine-tune </w:t>
      </w:r>
      <w:proofErr w:type="spellStart"/>
      <w:r w:rsidRPr="007520C2">
        <w:rPr>
          <w:b/>
          <w:bCs/>
          <w:color w:val="31312E" w:themeColor="text2"/>
        </w:rPr>
        <w:t>hyperparameters</w:t>
      </w:r>
      <w:proofErr w:type="spellEnd"/>
      <w:r w:rsidRPr="007520C2">
        <w:rPr>
          <w:b/>
          <w:bCs/>
          <w:color w:val="31312E" w:themeColor="text2"/>
        </w:rPr>
        <w:t xml:space="preserve"> for better results. Additionally, you can explore feature engineering and other NLP techniques to improve your model’s performance.</w:t>
      </w:r>
    </w:p>
    <w:p w14:paraId="36CABE73" w14:textId="0A0AF85E" w:rsidR="00316B11" w:rsidRPr="009E4BF0" w:rsidRDefault="009E4BF0" w:rsidP="003E0EC8">
      <w:pPr>
        <w:rPr>
          <w:b/>
          <w:bCs/>
          <w:color w:val="000000" w:themeColor="text1"/>
        </w:rPr>
      </w:pPr>
      <w:r>
        <w:rPr>
          <w:b/>
          <w:bCs/>
          <w:color w:val="000000" w:themeColor="text1"/>
          <w:u w:val="single"/>
        </w:rPr>
        <w:t>Program explanation:</w:t>
      </w:r>
    </w:p>
    <w:p w14:paraId="1AF9127A" w14:textId="4BDCA1A1" w:rsidR="00316B11" w:rsidRPr="007520C2" w:rsidRDefault="00316B11" w:rsidP="00316B11">
      <w:pPr>
        <w:pStyle w:val="ListParagraph"/>
        <w:numPr>
          <w:ilvl w:val="0"/>
          <w:numId w:val="18"/>
        </w:numPr>
        <w:rPr>
          <w:b/>
          <w:bCs/>
          <w:color w:val="31312E" w:themeColor="text2"/>
        </w:rPr>
      </w:pPr>
      <w:r w:rsidRPr="00316B11">
        <w:rPr>
          <w:b/>
          <w:bCs/>
          <w:color w:val="000000" w:themeColor="text1"/>
        </w:rPr>
        <w:t xml:space="preserve">Data Collection and Preprocessing: </w:t>
      </w:r>
      <w:r w:rsidRPr="007520C2">
        <w:rPr>
          <w:b/>
          <w:bCs/>
          <w:color w:val="31312E" w:themeColor="text2"/>
        </w:rPr>
        <w:t>Gather a dataset of text samples containing both real and fake news. Preprocess the text data by removing stop words, punctuation, and performing tasks like tokenization and stemming/lemmatization.</w:t>
      </w:r>
    </w:p>
    <w:p w14:paraId="60469DD9" w14:textId="77777777" w:rsidR="00316B11" w:rsidRDefault="00316B11" w:rsidP="003E0EC8">
      <w:pPr>
        <w:rPr>
          <w:b/>
          <w:bCs/>
          <w:color w:val="000000" w:themeColor="text1"/>
        </w:rPr>
      </w:pPr>
    </w:p>
    <w:p w14:paraId="10226B45" w14:textId="5CCF6EBD" w:rsidR="00316B11" w:rsidRPr="00B447C0" w:rsidRDefault="00316B11" w:rsidP="00316B11">
      <w:pPr>
        <w:pStyle w:val="ListParagraph"/>
        <w:numPr>
          <w:ilvl w:val="0"/>
          <w:numId w:val="18"/>
        </w:numPr>
        <w:rPr>
          <w:b/>
          <w:bCs/>
          <w:color w:val="31312E" w:themeColor="text2"/>
        </w:rPr>
      </w:pPr>
      <w:r w:rsidRPr="00316B11">
        <w:rPr>
          <w:b/>
          <w:bCs/>
          <w:color w:val="000000" w:themeColor="text1"/>
        </w:rPr>
        <w:t xml:space="preserve">Feature </w:t>
      </w:r>
      <w:proofErr w:type="spellStart"/>
      <w:r w:rsidRPr="00316B11">
        <w:rPr>
          <w:b/>
          <w:bCs/>
          <w:color w:val="000000" w:themeColor="text1"/>
        </w:rPr>
        <w:t>Extraction:</w:t>
      </w:r>
      <w:r w:rsidRPr="00B447C0">
        <w:rPr>
          <w:b/>
          <w:bCs/>
          <w:color w:val="31312E" w:themeColor="text2"/>
        </w:rPr>
        <w:t>Convert</w:t>
      </w:r>
      <w:proofErr w:type="spellEnd"/>
      <w:r w:rsidRPr="00B447C0">
        <w:rPr>
          <w:b/>
          <w:bCs/>
          <w:color w:val="31312E" w:themeColor="text2"/>
        </w:rPr>
        <w:t xml:space="preserve"> the text data into numerical features that can be used by the Random Forest algorithm. Common methods include TF-IDF (Term Frequency-Inverse Document Frequency) or word </w:t>
      </w:r>
      <w:proofErr w:type="spellStart"/>
      <w:r w:rsidRPr="00B447C0">
        <w:rPr>
          <w:b/>
          <w:bCs/>
          <w:color w:val="31312E" w:themeColor="text2"/>
        </w:rPr>
        <w:t>embeddings</w:t>
      </w:r>
      <w:proofErr w:type="spellEnd"/>
      <w:r w:rsidRPr="00B447C0">
        <w:rPr>
          <w:b/>
          <w:bCs/>
          <w:color w:val="31312E" w:themeColor="text2"/>
        </w:rPr>
        <w:t xml:space="preserve"> like Word2Vec or </w:t>
      </w:r>
      <w:proofErr w:type="spellStart"/>
      <w:r w:rsidRPr="00B447C0">
        <w:rPr>
          <w:b/>
          <w:bCs/>
          <w:color w:val="31312E" w:themeColor="text2"/>
        </w:rPr>
        <w:t>GloVe</w:t>
      </w:r>
      <w:proofErr w:type="spellEnd"/>
      <w:r w:rsidRPr="00B447C0">
        <w:rPr>
          <w:b/>
          <w:bCs/>
          <w:color w:val="31312E" w:themeColor="text2"/>
        </w:rPr>
        <w:t>.</w:t>
      </w:r>
    </w:p>
    <w:p w14:paraId="45080A5F" w14:textId="77777777" w:rsidR="00316B11" w:rsidRPr="00B447C0" w:rsidRDefault="00316B11" w:rsidP="00316B11">
      <w:pPr>
        <w:pStyle w:val="ListParagraph"/>
        <w:rPr>
          <w:b/>
          <w:bCs/>
          <w:color w:val="31312E" w:themeColor="text2"/>
        </w:rPr>
      </w:pPr>
    </w:p>
    <w:p w14:paraId="1379FCF4" w14:textId="77777777" w:rsidR="00316B11" w:rsidRDefault="00316B11" w:rsidP="003E0EC8">
      <w:pPr>
        <w:rPr>
          <w:b/>
          <w:bCs/>
          <w:color w:val="000000" w:themeColor="text1"/>
        </w:rPr>
      </w:pPr>
    </w:p>
    <w:p w14:paraId="49E9C9AC" w14:textId="2F5A118D" w:rsidR="00316B11" w:rsidRPr="00316B11" w:rsidRDefault="00316B11" w:rsidP="00316B11">
      <w:pPr>
        <w:pStyle w:val="ListParagraph"/>
        <w:numPr>
          <w:ilvl w:val="0"/>
          <w:numId w:val="18"/>
        </w:numPr>
        <w:rPr>
          <w:b/>
          <w:bCs/>
          <w:color w:val="000000" w:themeColor="text1"/>
        </w:rPr>
      </w:pPr>
      <w:proofErr w:type="spellStart"/>
      <w:r w:rsidRPr="00316B11">
        <w:rPr>
          <w:b/>
          <w:bCs/>
          <w:color w:val="000000" w:themeColor="text1"/>
        </w:rPr>
        <w:t>Labeling:Assign</w:t>
      </w:r>
      <w:proofErr w:type="spellEnd"/>
      <w:r w:rsidRPr="00316B11">
        <w:rPr>
          <w:b/>
          <w:bCs/>
          <w:color w:val="000000" w:themeColor="text1"/>
        </w:rPr>
        <w:t xml:space="preserve"> labels to your data, typically binary labels such as 0 for real news and 1 for fake news.</w:t>
      </w:r>
    </w:p>
    <w:p w14:paraId="28EAABB2" w14:textId="77777777" w:rsidR="00316B11" w:rsidRDefault="00316B11" w:rsidP="003E0EC8">
      <w:pPr>
        <w:rPr>
          <w:b/>
          <w:bCs/>
          <w:color w:val="000000" w:themeColor="text1"/>
        </w:rPr>
      </w:pPr>
    </w:p>
    <w:p w14:paraId="4DC987D5" w14:textId="56A2699E" w:rsidR="00316B11" w:rsidRDefault="00316B11" w:rsidP="00316B11">
      <w:pPr>
        <w:pStyle w:val="ListParagraph"/>
        <w:numPr>
          <w:ilvl w:val="0"/>
          <w:numId w:val="18"/>
        </w:numPr>
        <w:rPr>
          <w:b/>
          <w:bCs/>
          <w:color w:val="000000" w:themeColor="text1"/>
        </w:rPr>
      </w:pPr>
      <w:r w:rsidRPr="00316B11">
        <w:rPr>
          <w:b/>
          <w:bCs/>
          <w:color w:val="000000" w:themeColor="text1"/>
        </w:rPr>
        <w:t>Splitting Data: Divide your dataset into training and testing sets to assess the model</w:t>
      </w:r>
      <w:r>
        <w:rPr>
          <w:b/>
          <w:bCs/>
          <w:color w:val="000000" w:themeColor="text1"/>
        </w:rPr>
        <w:t>’</w:t>
      </w:r>
      <w:r w:rsidRPr="00316B11">
        <w:rPr>
          <w:b/>
          <w:bCs/>
          <w:color w:val="000000" w:themeColor="text1"/>
        </w:rPr>
        <w:t>s performance.</w:t>
      </w:r>
    </w:p>
    <w:p w14:paraId="1A3F677E" w14:textId="77777777" w:rsidR="00CB39E9" w:rsidRPr="00CB39E9" w:rsidRDefault="00CB39E9" w:rsidP="00CB39E9">
      <w:pPr>
        <w:pStyle w:val="ListParagraph"/>
        <w:rPr>
          <w:b/>
          <w:bCs/>
          <w:color w:val="000000" w:themeColor="text1"/>
        </w:rPr>
      </w:pPr>
    </w:p>
    <w:p w14:paraId="689AEB3D" w14:textId="31200E41" w:rsidR="00CB39E9" w:rsidRDefault="00BD4DA1" w:rsidP="00316B11">
      <w:pPr>
        <w:pStyle w:val="ListParagraph"/>
        <w:numPr>
          <w:ilvl w:val="0"/>
          <w:numId w:val="18"/>
        </w:numPr>
        <w:rPr>
          <w:b/>
          <w:bCs/>
          <w:color w:val="000000" w:themeColor="text1"/>
        </w:rPr>
      </w:pPr>
      <w:r>
        <w:rPr>
          <w:b/>
          <w:bCs/>
          <w:color w:val="000000" w:themeColor="text1"/>
        </w:rPr>
        <w:t>Bert</w:t>
      </w:r>
      <w:r w:rsidR="00CB7064">
        <w:rPr>
          <w:b/>
          <w:bCs/>
          <w:color w:val="000000" w:themeColor="text1"/>
        </w:rPr>
        <w:t xml:space="preserve"> using in fake news in NLP:</w:t>
      </w:r>
    </w:p>
    <w:p w14:paraId="67448507" w14:textId="77777777" w:rsidR="00CB7064" w:rsidRPr="00CB7064" w:rsidRDefault="00CB7064" w:rsidP="00CB7064">
      <w:pPr>
        <w:pStyle w:val="ListParagraph"/>
        <w:rPr>
          <w:b/>
          <w:bCs/>
          <w:color w:val="000000" w:themeColor="text1"/>
        </w:rPr>
      </w:pPr>
    </w:p>
    <w:p w14:paraId="7B076F44" w14:textId="6A190FF6" w:rsidR="00CB7064" w:rsidRPr="00316B11" w:rsidRDefault="006E4F19" w:rsidP="001E45F9">
      <w:pPr>
        <w:pStyle w:val="ListParagraph"/>
        <w:rPr>
          <w:b/>
          <w:bCs/>
          <w:color w:val="000000" w:themeColor="text1"/>
        </w:rPr>
      </w:pPr>
      <w:r>
        <w:rPr>
          <w:b/>
          <w:bCs/>
          <w:noProof/>
          <w:color w:val="000000" w:themeColor="text1"/>
        </w:rPr>
        <w:drawing>
          <wp:anchor distT="0" distB="0" distL="114300" distR="114300" simplePos="0" relativeHeight="251661312" behindDoc="0" locked="0" layoutInCell="1" allowOverlap="1" wp14:anchorId="5E863572" wp14:editId="5DBD3186">
            <wp:simplePos x="0" y="0"/>
            <wp:positionH relativeFrom="column">
              <wp:posOffset>0</wp:posOffset>
            </wp:positionH>
            <wp:positionV relativeFrom="paragraph">
              <wp:posOffset>196215</wp:posOffset>
            </wp:positionV>
            <wp:extent cx="6675120" cy="2875915"/>
            <wp:effectExtent l="0" t="0" r="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6675120" cy="2875915"/>
                    </a:xfrm>
                    <a:prstGeom prst="rect">
                      <a:avLst/>
                    </a:prstGeom>
                  </pic:spPr>
                </pic:pic>
              </a:graphicData>
            </a:graphic>
            <wp14:sizeRelH relativeFrom="margin">
              <wp14:pctWidth>0</wp14:pctWidth>
            </wp14:sizeRelH>
            <wp14:sizeRelV relativeFrom="margin">
              <wp14:pctHeight>0</wp14:pctHeight>
            </wp14:sizeRelV>
          </wp:anchor>
        </w:drawing>
      </w:r>
    </w:p>
    <w:p w14:paraId="72330319" w14:textId="4232E897" w:rsidR="00316B11" w:rsidRDefault="00316B11" w:rsidP="00316B11">
      <w:pPr>
        <w:pStyle w:val="ListParagraph"/>
        <w:rPr>
          <w:b/>
          <w:bCs/>
          <w:color w:val="000000" w:themeColor="text1"/>
        </w:rPr>
      </w:pPr>
    </w:p>
    <w:p w14:paraId="476CCABF" w14:textId="77777777" w:rsidR="00316B11" w:rsidRDefault="00316B11" w:rsidP="003E0EC8">
      <w:pPr>
        <w:rPr>
          <w:b/>
          <w:bCs/>
          <w:color w:val="000000" w:themeColor="text1"/>
        </w:rPr>
      </w:pPr>
    </w:p>
    <w:p w14:paraId="33AAEF75" w14:textId="41E79C3A" w:rsidR="00316B11" w:rsidRPr="00316B11" w:rsidRDefault="00316B11" w:rsidP="00316B11">
      <w:pPr>
        <w:pStyle w:val="ListParagraph"/>
        <w:numPr>
          <w:ilvl w:val="0"/>
          <w:numId w:val="18"/>
        </w:numPr>
        <w:rPr>
          <w:b/>
          <w:bCs/>
          <w:color w:val="000000" w:themeColor="text1"/>
        </w:rPr>
      </w:pPr>
      <w:r w:rsidRPr="00316B11">
        <w:rPr>
          <w:b/>
          <w:bCs/>
          <w:color w:val="000000" w:themeColor="text1"/>
        </w:rPr>
        <w:t>Training the Random Forest Model: Use the training data to train a Random Forest classifier. Random Forest is an ensemble of decision trees, which can handle text data effectively.</w:t>
      </w:r>
    </w:p>
    <w:p w14:paraId="3FB12ED3" w14:textId="77777777" w:rsidR="00316B11" w:rsidRDefault="00316B11" w:rsidP="003E0EC8">
      <w:pPr>
        <w:rPr>
          <w:b/>
          <w:bCs/>
          <w:color w:val="000000" w:themeColor="text1"/>
        </w:rPr>
      </w:pPr>
    </w:p>
    <w:p w14:paraId="0B5E2DE5" w14:textId="115CDFE7" w:rsidR="00316B11" w:rsidRPr="00316B11" w:rsidRDefault="00316B11" w:rsidP="00316B11">
      <w:pPr>
        <w:pStyle w:val="ListParagraph"/>
        <w:numPr>
          <w:ilvl w:val="0"/>
          <w:numId w:val="18"/>
        </w:numPr>
        <w:rPr>
          <w:b/>
          <w:bCs/>
          <w:color w:val="000000" w:themeColor="text1"/>
        </w:rPr>
      </w:pPr>
      <w:proofErr w:type="spellStart"/>
      <w:r w:rsidRPr="00316B11">
        <w:rPr>
          <w:b/>
          <w:bCs/>
          <w:color w:val="000000" w:themeColor="text1"/>
        </w:rPr>
        <w:t>Hyperparameter</w:t>
      </w:r>
      <w:proofErr w:type="spellEnd"/>
      <w:r w:rsidRPr="00316B11">
        <w:rPr>
          <w:b/>
          <w:bCs/>
          <w:color w:val="000000" w:themeColor="text1"/>
        </w:rPr>
        <w:t xml:space="preserve"> Tuning: Fine-tune the model by adjusting </w:t>
      </w:r>
      <w:proofErr w:type="spellStart"/>
      <w:r w:rsidRPr="00316B11">
        <w:rPr>
          <w:b/>
          <w:bCs/>
          <w:color w:val="000000" w:themeColor="text1"/>
        </w:rPr>
        <w:t>hyperparameters</w:t>
      </w:r>
      <w:proofErr w:type="spellEnd"/>
      <w:r w:rsidRPr="00316B11">
        <w:rPr>
          <w:b/>
          <w:bCs/>
          <w:color w:val="000000" w:themeColor="text1"/>
        </w:rPr>
        <w:t xml:space="preserve"> like the number of trees in the forest and maximum tree depth.</w:t>
      </w:r>
    </w:p>
    <w:p w14:paraId="41F8C1A5" w14:textId="77777777" w:rsidR="00316B11" w:rsidRDefault="00316B11" w:rsidP="00316B11">
      <w:pPr>
        <w:pStyle w:val="ListParagraph"/>
        <w:rPr>
          <w:b/>
          <w:bCs/>
          <w:color w:val="000000" w:themeColor="text1"/>
        </w:rPr>
      </w:pPr>
    </w:p>
    <w:p w14:paraId="37136A7B" w14:textId="77777777" w:rsidR="00316B11" w:rsidRDefault="00316B11" w:rsidP="003E0EC8">
      <w:pPr>
        <w:rPr>
          <w:b/>
          <w:bCs/>
          <w:color w:val="000000" w:themeColor="text1"/>
        </w:rPr>
      </w:pPr>
    </w:p>
    <w:p w14:paraId="7EE8C4AD" w14:textId="39B9B787" w:rsidR="00316B11" w:rsidRPr="00316B11" w:rsidRDefault="00316B11" w:rsidP="00316B11">
      <w:pPr>
        <w:pStyle w:val="ListParagraph"/>
        <w:numPr>
          <w:ilvl w:val="0"/>
          <w:numId w:val="18"/>
        </w:numPr>
        <w:rPr>
          <w:b/>
          <w:bCs/>
          <w:color w:val="000000" w:themeColor="text1"/>
        </w:rPr>
      </w:pPr>
      <w:proofErr w:type="spellStart"/>
      <w:r w:rsidRPr="00316B11">
        <w:rPr>
          <w:b/>
          <w:bCs/>
          <w:color w:val="000000" w:themeColor="text1"/>
        </w:rPr>
        <w:t>Evaluation:Evaluate</w:t>
      </w:r>
      <w:proofErr w:type="spellEnd"/>
      <w:r w:rsidRPr="00316B11">
        <w:rPr>
          <w:b/>
          <w:bCs/>
          <w:color w:val="000000" w:themeColor="text1"/>
        </w:rPr>
        <w:t xml:space="preserve"> the model</w:t>
      </w:r>
      <w:r>
        <w:rPr>
          <w:b/>
          <w:bCs/>
          <w:color w:val="000000" w:themeColor="text1"/>
        </w:rPr>
        <w:t>’</w:t>
      </w:r>
      <w:r w:rsidRPr="00316B11">
        <w:rPr>
          <w:b/>
          <w:bCs/>
          <w:color w:val="000000" w:themeColor="text1"/>
        </w:rPr>
        <w:t>s performance on the testing dataset using metrics like accuracy, precision, recall, F1-score, and ROC AUC to assess its ability to detect fake news.</w:t>
      </w:r>
    </w:p>
    <w:p w14:paraId="42CE1270" w14:textId="77777777" w:rsidR="00316B11" w:rsidRDefault="00316B11" w:rsidP="003E0EC8">
      <w:pPr>
        <w:rPr>
          <w:b/>
          <w:bCs/>
          <w:color w:val="000000" w:themeColor="text1"/>
        </w:rPr>
      </w:pPr>
    </w:p>
    <w:p w14:paraId="76A63A9C" w14:textId="72D4F2EB" w:rsidR="00316B11" w:rsidRPr="00316B11" w:rsidRDefault="00316B11" w:rsidP="00316B11">
      <w:pPr>
        <w:pStyle w:val="ListParagraph"/>
        <w:numPr>
          <w:ilvl w:val="0"/>
          <w:numId w:val="18"/>
        </w:numPr>
        <w:rPr>
          <w:b/>
          <w:bCs/>
          <w:color w:val="000000" w:themeColor="text1"/>
        </w:rPr>
      </w:pPr>
      <w:r w:rsidRPr="00316B11">
        <w:rPr>
          <w:b/>
          <w:bCs/>
          <w:color w:val="000000" w:themeColor="text1"/>
        </w:rPr>
        <w:t>Feature Importance</w:t>
      </w:r>
      <w:r w:rsidR="00047105">
        <w:rPr>
          <w:b/>
          <w:bCs/>
          <w:color w:val="000000" w:themeColor="text1"/>
        </w:rPr>
        <w:t>:</w:t>
      </w:r>
      <w:r w:rsidRPr="00316B11">
        <w:rPr>
          <w:b/>
          <w:bCs/>
          <w:color w:val="000000" w:themeColor="text1"/>
        </w:rPr>
        <w:t xml:space="preserve"> Random Forest can provide information about feature importance, which can help you understand which words or phrases are most indicative of fake news.</w:t>
      </w:r>
    </w:p>
    <w:p w14:paraId="75C181E4" w14:textId="77777777" w:rsidR="00316B11" w:rsidRDefault="00316B11" w:rsidP="00316B11">
      <w:pPr>
        <w:pStyle w:val="ListParagraph"/>
        <w:rPr>
          <w:b/>
          <w:bCs/>
          <w:color w:val="000000" w:themeColor="text1"/>
        </w:rPr>
      </w:pPr>
    </w:p>
    <w:p w14:paraId="62237066" w14:textId="77777777" w:rsidR="00316B11" w:rsidRDefault="00316B11" w:rsidP="003E0EC8">
      <w:pPr>
        <w:rPr>
          <w:b/>
          <w:bCs/>
          <w:color w:val="000000" w:themeColor="text1"/>
        </w:rPr>
      </w:pPr>
    </w:p>
    <w:p w14:paraId="049BF152" w14:textId="65921A6C" w:rsidR="00316B11" w:rsidRPr="00316B11" w:rsidRDefault="00316B11" w:rsidP="00316B11">
      <w:pPr>
        <w:pStyle w:val="ListParagraph"/>
        <w:numPr>
          <w:ilvl w:val="0"/>
          <w:numId w:val="18"/>
        </w:numPr>
        <w:rPr>
          <w:b/>
          <w:bCs/>
          <w:color w:val="000000" w:themeColor="text1"/>
        </w:rPr>
      </w:pPr>
      <w:r w:rsidRPr="00316B11">
        <w:rPr>
          <w:b/>
          <w:bCs/>
          <w:color w:val="000000" w:themeColor="text1"/>
        </w:rPr>
        <w:t>Deployment: Once you</w:t>
      </w:r>
      <w:r>
        <w:rPr>
          <w:b/>
          <w:bCs/>
          <w:color w:val="000000" w:themeColor="text1"/>
        </w:rPr>
        <w:t>’</w:t>
      </w:r>
      <w:r w:rsidRPr="00316B11">
        <w:rPr>
          <w:b/>
          <w:bCs/>
          <w:color w:val="000000" w:themeColor="text1"/>
        </w:rPr>
        <w:t>re satisfied with the model</w:t>
      </w:r>
      <w:r>
        <w:rPr>
          <w:b/>
          <w:bCs/>
          <w:color w:val="000000" w:themeColor="text1"/>
        </w:rPr>
        <w:t>’</w:t>
      </w:r>
      <w:r w:rsidRPr="00316B11">
        <w:rPr>
          <w:b/>
          <w:bCs/>
          <w:color w:val="000000" w:themeColor="text1"/>
        </w:rPr>
        <w:t>s performance, you can deploy it to classify news articles as real or fake in real-world applications.</w:t>
      </w:r>
    </w:p>
    <w:p w14:paraId="6D85785B" w14:textId="77777777" w:rsidR="00316B11" w:rsidRDefault="00316B11" w:rsidP="003E0EC8">
      <w:pPr>
        <w:rPr>
          <w:b/>
          <w:bCs/>
          <w:color w:val="000000" w:themeColor="text1"/>
        </w:rPr>
      </w:pPr>
    </w:p>
    <w:p w14:paraId="34672349" w14:textId="77777777" w:rsidR="00316B11" w:rsidRDefault="00316B11" w:rsidP="003E0EC8">
      <w:pPr>
        <w:rPr>
          <w:b/>
          <w:bCs/>
          <w:color w:val="000000" w:themeColor="text1"/>
        </w:rPr>
      </w:pPr>
      <w:r>
        <w:rPr>
          <w:b/>
          <w:bCs/>
          <w:color w:val="000000" w:themeColor="text1"/>
        </w:rPr>
        <w:t>Remember that building an effective fake news detection system involves continuous improvement, and you may also explore deep learning techniques like recurrent neural networks (RNNs) or convolutional neural networks (CNNs) for more advanced models in the future.</w:t>
      </w:r>
    </w:p>
    <w:p w14:paraId="6104C1D3" w14:textId="4545288B" w:rsidR="00177EE1" w:rsidRDefault="00177EE1" w:rsidP="003E0EC8">
      <w:pPr>
        <w:rPr>
          <w:b/>
          <w:bCs/>
          <w:color w:val="000000" w:themeColor="text1"/>
          <w:u w:val="single"/>
        </w:rPr>
      </w:pPr>
      <w:r>
        <w:rPr>
          <w:b/>
          <w:bCs/>
          <w:color w:val="000000" w:themeColor="text1"/>
          <w:u w:val="single"/>
        </w:rPr>
        <w:t xml:space="preserve">Feature </w:t>
      </w:r>
      <w:r w:rsidR="005E365B">
        <w:rPr>
          <w:b/>
          <w:bCs/>
          <w:color w:val="000000" w:themeColor="text1"/>
          <w:u w:val="single"/>
        </w:rPr>
        <w:t>extraction techniques:</w:t>
      </w:r>
    </w:p>
    <w:p w14:paraId="5CE1F5ED" w14:textId="77777777" w:rsidR="005E365B" w:rsidRPr="005E365B" w:rsidRDefault="005E365B" w:rsidP="003E0EC8">
      <w:pPr>
        <w:rPr>
          <w:b/>
          <w:bCs/>
          <w:color w:val="000000" w:themeColor="text1"/>
        </w:rPr>
      </w:pPr>
      <w:r w:rsidRPr="005E365B">
        <w:rPr>
          <w:b/>
          <w:bCs/>
          <w:color w:val="000000" w:themeColor="text1"/>
        </w:rPr>
        <w:t>Feature extraction techniques are crucial in machine learning and data analysis, particularly in natural language processing (NLP) and computer vision. These techniques help transform raw data into a format that machine learning models can understand and work with. Here are some common feature extraction techniques:</w:t>
      </w:r>
    </w:p>
    <w:p w14:paraId="63A46A53" w14:textId="77777777" w:rsidR="005E365B" w:rsidRPr="005E365B" w:rsidRDefault="005E365B" w:rsidP="003E0EC8">
      <w:pPr>
        <w:rPr>
          <w:b/>
          <w:bCs/>
          <w:color w:val="000000" w:themeColor="text1"/>
        </w:rPr>
      </w:pPr>
    </w:p>
    <w:p w14:paraId="358FDB34" w14:textId="25D1C542" w:rsidR="005E365B" w:rsidRPr="005E365B" w:rsidRDefault="005E365B" w:rsidP="005E365B">
      <w:pPr>
        <w:pStyle w:val="ListParagraph"/>
        <w:numPr>
          <w:ilvl w:val="0"/>
          <w:numId w:val="19"/>
        </w:numPr>
        <w:rPr>
          <w:b/>
          <w:bCs/>
          <w:color w:val="000000" w:themeColor="text1"/>
        </w:rPr>
      </w:pPr>
      <w:r w:rsidRPr="005E365B">
        <w:rPr>
          <w:b/>
          <w:bCs/>
          <w:color w:val="000000" w:themeColor="text1"/>
        </w:rPr>
        <w:t>*Bag of Words (</w:t>
      </w:r>
      <w:proofErr w:type="spellStart"/>
      <w:r w:rsidRPr="005E365B">
        <w:rPr>
          <w:b/>
          <w:bCs/>
          <w:color w:val="000000" w:themeColor="text1"/>
        </w:rPr>
        <w:t>BoW</w:t>
      </w:r>
      <w:proofErr w:type="spellEnd"/>
      <w:r w:rsidRPr="005E365B">
        <w:rPr>
          <w:b/>
          <w:bCs/>
          <w:color w:val="000000" w:themeColor="text1"/>
        </w:rPr>
        <w:t>):This technique represents text data as a collection of unique words in a document, ignoring their order. Each word becomes a feature, and the frequency of each word is used as its value.</w:t>
      </w:r>
    </w:p>
    <w:p w14:paraId="6AD926B1" w14:textId="77777777" w:rsidR="005E365B" w:rsidRPr="005E365B" w:rsidRDefault="005E365B" w:rsidP="003E0EC8">
      <w:pPr>
        <w:rPr>
          <w:b/>
          <w:bCs/>
          <w:color w:val="000000" w:themeColor="text1"/>
        </w:rPr>
      </w:pPr>
    </w:p>
    <w:p w14:paraId="7C67B05D" w14:textId="1EAA087B" w:rsidR="00EB5F81" w:rsidRDefault="005E365B" w:rsidP="005E365B">
      <w:pPr>
        <w:pStyle w:val="ListParagraph"/>
        <w:numPr>
          <w:ilvl w:val="0"/>
          <w:numId w:val="19"/>
        </w:numPr>
        <w:rPr>
          <w:b/>
          <w:bCs/>
          <w:color w:val="000000" w:themeColor="text1"/>
        </w:rPr>
      </w:pPr>
      <w:r w:rsidRPr="005E365B">
        <w:rPr>
          <w:b/>
          <w:bCs/>
          <w:color w:val="000000" w:themeColor="text1"/>
        </w:rPr>
        <w:t>Term Frequency-Inverse Document Frequency (TF-IDF):</w:t>
      </w:r>
    </w:p>
    <w:p w14:paraId="30E5D3DA" w14:textId="77777777" w:rsidR="00EB5F81" w:rsidRPr="00EB5F81" w:rsidRDefault="00EB5F81" w:rsidP="00EB5F81">
      <w:pPr>
        <w:pStyle w:val="ListParagraph"/>
        <w:rPr>
          <w:b/>
          <w:bCs/>
          <w:color w:val="000000" w:themeColor="text1"/>
        </w:rPr>
      </w:pPr>
    </w:p>
    <w:p w14:paraId="27AE351C" w14:textId="7DF007C9" w:rsidR="005E365B" w:rsidRPr="005E365B" w:rsidRDefault="005E365B" w:rsidP="005E365B">
      <w:pPr>
        <w:pStyle w:val="ListParagraph"/>
        <w:numPr>
          <w:ilvl w:val="0"/>
          <w:numId w:val="19"/>
        </w:numPr>
        <w:rPr>
          <w:b/>
          <w:bCs/>
          <w:color w:val="000000" w:themeColor="text1"/>
        </w:rPr>
      </w:pPr>
      <w:r w:rsidRPr="005E365B">
        <w:rPr>
          <w:b/>
          <w:bCs/>
          <w:color w:val="000000" w:themeColor="text1"/>
        </w:rPr>
        <w:t>TF-IDF is a numerical statistic used to reflect the importance of a word within a document relative to a collection of documents. It combines the frequency of a term (TF) with its rarity across documents (IDF).</w:t>
      </w:r>
    </w:p>
    <w:p w14:paraId="57D969B7" w14:textId="77777777" w:rsidR="005E365B" w:rsidRPr="005E365B" w:rsidRDefault="005E365B" w:rsidP="005E365B">
      <w:pPr>
        <w:pStyle w:val="ListParagraph"/>
        <w:rPr>
          <w:b/>
          <w:bCs/>
          <w:color w:val="000000" w:themeColor="text1"/>
        </w:rPr>
      </w:pPr>
    </w:p>
    <w:p w14:paraId="613840B9" w14:textId="77777777" w:rsidR="005E365B" w:rsidRPr="005E365B" w:rsidRDefault="005E365B" w:rsidP="003E0EC8">
      <w:pPr>
        <w:rPr>
          <w:b/>
          <w:bCs/>
          <w:color w:val="000000" w:themeColor="text1"/>
        </w:rPr>
      </w:pPr>
    </w:p>
    <w:p w14:paraId="4617D2F9" w14:textId="1CAAEF3E" w:rsidR="005E365B" w:rsidRPr="005E365B" w:rsidRDefault="005E365B" w:rsidP="005E365B">
      <w:pPr>
        <w:pStyle w:val="ListParagraph"/>
        <w:numPr>
          <w:ilvl w:val="0"/>
          <w:numId w:val="19"/>
        </w:numPr>
        <w:rPr>
          <w:b/>
          <w:bCs/>
          <w:color w:val="000000" w:themeColor="text1"/>
        </w:rPr>
      </w:pPr>
      <w:r w:rsidRPr="005E365B">
        <w:rPr>
          <w:b/>
          <w:bCs/>
          <w:color w:val="000000" w:themeColor="text1"/>
        </w:rPr>
        <w:t xml:space="preserve">Word </w:t>
      </w:r>
      <w:proofErr w:type="spellStart"/>
      <w:r w:rsidRPr="005E365B">
        <w:rPr>
          <w:b/>
          <w:bCs/>
          <w:color w:val="000000" w:themeColor="text1"/>
        </w:rPr>
        <w:t>Embeddings:Word</w:t>
      </w:r>
      <w:proofErr w:type="spellEnd"/>
      <w:r w:rsidRPr="005E365B">
        <w:rPr>
          <w:b/>
          <w:bCs/>
          <w:color w:val="000000" w:themeColor="text1"/>
        </w:rPr>
        <w:t xml:space="preserve"> </w:t>
      </w:r>
      <w:proofErr w:type="spellStart"/>
      <w:r w:rsidRPr="005E365B">
        <w:rPr>
          <w:b/>
          <w:bCs/>
          <w:color w:val="000000" w:themeColor="text1"/>
        </w:rPr>
        <w:t>embeddings</w:t>
      </w:r>
      <w:proofErr w:type="spellEnd"/>
      <w:r w:rsidRPr="005E365B">
        <w:rPr>
          <w:b/>
          <w:bCs/>
          <w:color w:val="000000" w:themeColor="text1"/>
        </w:rPr>
        <w:t xml:space="preserve"> like Word2Vec, </w:t>
      </w:r>
      <w:proofErr w:type="spellStart"/>
      <w:r w:rsidRPr="005E365B">
        <w:rPr>
          <w:b/>
          <w:bCs/>
          <w:color w:val="000000" w:themeColor="text1"/>
        </w:rPr>
        <w:t>GloVe</w:t>
      </w:r>
      <w:proofErr w:type="spellEnd"/>
      <w:r w:rsidRPr="005E365B">
        <w:rPr>
          <w:b/>
          <w:bCs/>
          <w:color w:val="000000" w:themeColor="text1"/>
        </w:rPr>
        <w:t xml:space="preserve">, and </w:t>
      </w:r>
      <w:proofErr w:type="spellStart"/>
      <w:r w:rsidRPr="005E365B">
        <w:rPr>
          <w:b/>
          <w:bCs/>
          <w:color w:val="000000" w:themeColor="text1"/>
        </w:rPr>
        <w:t>FastText</w:t>
      </w:r>
      <w:proofErr w:type="spellEnd"/>
      <w:r w:rsidRPr="005E365B">
        <w:rPr>
          <w:b/>
          <w:bCs/>
          <w:color w:val="000000" w:themeColor="text1"/>
        </w:rPr>
        <w:t xml:space="preserve"> represent words as continuous vectors in a lower-dimensional space. These </w:t>
      </w:r>
      <w:proofErr w:type="spellStart"/>
      <w:r w:rsidRPr="005E365B">
        <w:rPr>
          <w:b/>
          <w:bCs/>
          <w:color w:val="000000" w:themeColor="text1"/>
        </w:rPr>
        <w:t>embeddings</w:t>
      </w:r>
      <w:proofErr w:type="spellEnd"/>
      <w:r w:rsidRPr="005E365B">
        <w:rPr>
          <w:b/>
          <w:bCs/>
          <w:color w:val="000000" w:themeColor="text1"/>
        </w:rPr>
        <w:t xml:space="preserve"> capture semantic relationships between words.</w:t>
      </w:r>
    </w:p>
    <w:p w14:paraId="1B05652A" w14:textId="77777777" w:rsidR="005E365B" w:rsidRPr="005E365B" w:rsidRDefault="005E365B" w:rsidP="003E0EC8">
      <w:pPr>
        <w:rPr>
          <w:b/>
          <w:bCs/>
          <w:color w:val="000000" w:themeColor="text1"/>
        </w:rPr>
      </w:pPr>
    </w:p>
    <w:p w14:paraId="3906B368" w14:textId="79BFAF52" w:rsidR="005E365B" w:rsidRPr="005E365B" w:rsidRDefault="005E365B" w:rsidP="005E365B">
      <w:pPr>
        <w:pStyle w:val="ListParagraph"/>
        <w:numPr>
          <w:ilvl w:val="0"/>
          <w:numId w:val="19"/>
        </w:numPr>
        <w:rPr>
          <w:b/>
          <w:bCs/>
          <w:color w:val="000000" w:themeColor="text1"/>
        </w:rPr>
      </w:pPr>
      <w:r w:rsidRPr="005E365B">
        <w:rPr>
          <w:b/>
          <w:bCs/>
          <w:color w:val="000000" w:themeColor="text1"/>
        </w:rPr>
        <w:t xml:space="preserve">Count </w:t>
      </w:r>
      <w:proofErr w:type="spellStart"/>
      <w:r w:rsidRPr="005E365B">
        <w:rPr>
          <w:b/>
          <w:bCs/>
          <w:color w:val="000000" w:themeColor="text1"/>
        </w:rPr>
        <w:t>Vectorization:Similar</w:t>
      </w:r>
      <w:proofErr w:type="spellEnd"/>
      <w:r w:rsidRPr="005E365B">
        <w:rPr>
          <w:b/>
          <w:bCs/>
          <w:color w:val="000000" w:themeColor="text1"/>
        </w:rPr>
        <w:t xml:space="preserve"> to </w:t>
      </w:r>
      <w:proofErr w:type="spellStart"/>
      <w:r w:rsidRPr="005E365B">
        <w:rPr>
          <w:b/>
          <w:bCs/>
          <w:color w:val="000000" w:themeColor="text1"/>
        </w:rPr>
        <w:t>BoW</w:t>
      </w:r>
      <w:proofErr w:type="spellEnd"/>
      <w:r w:rsidRPr="005E365B">
        <w:rPr>
          <w:b/>
          <w:bCs/>
          <w:color w:val="000000" w:themeColor="text1"/>
        </w:rPr>
        <w:t>, count vectorization represents text documents as a matrix of word counts. It considers the frequency of words in each document.</w:t>
      </w:r>
    </w:p>
    <w:p w14:paraId="064E6DD7" w14:textId="77777777" w:rsidR="005E365B" w:rsidRPr="005E365B" w:rsidRDefault="005E365B" w:rsidP="005E365B">
      <w:pPr>
        <w:pStyle w:val="ListParagraph"/>
        <w:rPr>
          <w:b/>
          <w:bCs/>
          <w:color w:val="000000" w:themeColor="text1"/>
        </w:rPr>
      </w:pPr>
    </w:p>
    <w:p w14:paraId="511D6AA2" w14:textId="77777777" w:rsidR="005E365B" w:rsidRPr="005E365B" w:rsidRDefault="005E365B" w:rsidP="003E0EC8">
      <w:pPr>
        <w:rPr>
          <w:b/>
          <w:bCs/>
          <w:color w:val="000000" w:themeColor="text1"/>
        </w:rPr>
      </w:pPr>
    </w:p>
    <w:p w14:paraId="70909820" w14:textId="12999263" w:rsidR="005E365B" w:rsidRPr="005E365B" w:rsidRDefault="005E365B" w:rsidP="005E365B">
      <w:pPr>
        <w:pStyle w:val="ListParagraph"/>
        <w:numPr>
          <w:ilvl w:val="0"/>
          <w:numId w:val="19"/>
        </w:numPr>
        <w:rPr>
          <w:b/>
          <w:bCs/>
          <w:color w:val="000000" w:themeColor="text1"/>
        </w:rPr>
      </w:pPr>
      <w:r w:rsidRPr="005E365B">
        <w:rPr>
          <w:b/>
          <w:bCs/>
          <w:color w:val="000000" w:themeColor="text1"/>
        </w:rPr>
        <w:t>N-grams: N-grams represent sequences of N consecutive words or characters. They capture some context and can be used as features in text analysis.</w:t>
      </w:r>
    </w:p>
    <w:p w14:paraId="7628E434" w14:textId="77777777" w:rsidR="005E365B" w:rsidRPr="005E365B" w:rsidRDefault="005E365B" w:rsidP="003E0EC8">
      <w:pPr>
        <w:rPr>
          <w:b/>
          <w:bCs/>
          <w:color w:val="000000" w:themeColor="text1"/>
        </w:rPr>
      </w:pPr>
    </w:p>
    <w:p w14:paraId="19C7A457" w14:textId="6724A098" w:rsidR="005E365B" w:rsidRPr="005E365B" w:rsidRDefault="005E365B" w:rsidP="005E365B">
      <w:pPr>
        <w:pStyle w:val="ListParagraph"/>
        <w:numPr>
          <w:ilvl w:val="0"/>
          <w:numId w:val="19"/>
        </w:numPr>
        <w:rPr>
          <w:b/>
          <w:bCs/>
          <w:color w:val="000000" w:themeColor="text1"/>
        </w:rPr>
      </w:pPr>
      <w:r w:rsidRPr="005E365B">
        <w:rPr>
          <w:b/>
          <w:bCs/>
          <w:color w:val="000000" w:themeColor="text1"/>
        </w:rPr>
        <w:t>Image Histograms: In computer vision, histograms of pixel intensity values in an image can serve as features. Color histograms, grayscale histograms, and other variations are used.</w:t>
      </w:r>
    </w:p>
    <w:p w14:paraId="41CAFC27" w14:textId="77777777" w:rsidR="005E365B" w:rsidRPr="005E365B" w:rsidRDefault="005E365B" w:rsidP="005E365B">
      <w:pPr>
        <w:pStyle w:val="ListParagraph"/>
        <w:rPr>
          <w:b/>
          <w:bCs/>
          <w:color w:val="000000" w:themeColor="text1"/>
        </w:rPr>
      </w:pPr>
    </w:p>
    <w:p w14:paraId="1AF8646A" w14:textId="77777777" w:rsidR="005E365B" w:rsidRPr="005E365B" w:rsidRDefault="005E365B" w:rsidP="003E0EC8">
      <w:pPr>
        <w:rPr>
          <w:b/>
          <w:bCs/>
          <w:color w:val="000000" w:themeColor="text1"/>
        </w:rPr>
      </w:pPr>
    </w:p>
    <w:p w14:paraId="463102EF" w14:textId="288B847B" w:rsidR="005E365B" w:rsidRPr="005E365B" w:rsidRDefault="005E365B" w:rsidP="005E365B">
      <w:pPr>
        <w:pStyle w:val="ListParagraph"/>
        <w:numPr>
          <w:ilvl w:val="0"/>
          <w:numId w:val="19"/>
        </w:numPr>
        <w:rPr>
          <w:b/>
          <w:bCs/>
          <w:color w:val="000000" w:themeColor="text1"/>
        </w:rPr>
      </w:pPr>
      <w:r w:rsidRPr="005E365B">
        <w:rPr>
          <w:b/>
          <w:bCs/>
          <w:color w:val="000000" w:themeColor="text1"/>
        </w:rPr>
        <w:t>Principal Component Analysis (PCA): PCA is a dimensionality reduction technique that can be applied to high-dimensional data to reduce its dimensionality while preserving as much variance as possible.</w:t>
      </w:r>
    </w:p>
    <w:p w14:paraId="614A6F27" w14:textId="77777777" w:rsidR="005E365B" w:rsidRPr="005E365B" w:rsidRDefault="005E365B" w:rsidP="003E0EC8">
      <w:pPr>
        <w:rPr>
          <w:b/>
          <w:bCs/>
          <w:color w:val="000000" w:themeColor="text1"/>
        </w:rPr>
      </w:pPr>
    </w:p>
    <w:p w14:paraId="7F970D52" w14:textId="06EB6908" w:rsidR="005E365B" w:rsidRPr="005E365B" w:rsidRDefault="005E365B" w:rsidP="005E365B">
      <w:pPr>
        <w:pStyle w:val="ListParagraph"/>
        <w:numPr>
          <w:ilvl w:val="0"/>
          <w:numId w:val="19"/>
        </w:numPr>
        <w:rPr>
          <w:b/>
          <w:bCs/>
          <w:color w:val="000000" w:themeColor="text1"/>
        </w:rPr>
      </w:pPr>
      <w:r w:rsidRPr="005E365B">
        <w:rPr>
          <w:b/>
          <w:bCs/>
          <w:color w:val="000000" w:themeColor="text1"/>
        </w:rPr>
        <w:t>Local Binary Patterns (LBP):LBP is a texture descriptor used in image analysis. It encodes local patterns of pixel values.</w:t>
      </w:r>
    </w:p>
    <w:p w14:paraId="31D71E41" w14:textId="77777777" w:rsidR="005E365B" w:rsidRDefault="005E365B" w:rsidP="005E365B">
      <w:pPr>
        <w:pStyle w:val="ListParagraph"/>
        <w:rPr>
          <w:b/>
          <w:bCs/>
          <w:color w:val="000000" w:themeColor="text1"/>
          <w:u w:val="single"/>
        </w:rPr>
      </w:pPr>
    </w:p>
    <w:p w14:paraId="60E7010B" w14:textId="77777777" w:rsidR="005E365B" w:rsidRPr="00DD5B1C" w:rsidRDefault="005E365B" w:rsidP="003E0EC8">
      <w:pPr>
        <w:rPr>
          <w:b/>
          <w:bCs/>
          <w:color w:val="000000" w:themeColor="text1"/>
        </w:rPr>
      </w:pPr>
    </w:p>
    <w:p w14:paraId="191FDF63" w14:textId="0D056CE9" w:rsidR="005E365B" w:rsidRPr="00DD5B1C" w:rsidRDefault="005E365B" w:rsidP="005E365B">
      <w:pPr>
        <w:pStyle w:val="ListParagraph"/>
        <w:numPr>
          <w:ilvl w:val="0"/>
          <w:numId w:val="19"/>
        </w:numPr>
        <w:rPr>
          <w:b/>
          <w:bCs/>
          <w:color w:val="000000" w:themeColor="text1"/>
        </w:rPr>
      </w:pPr>
      <w:r w:rsidRPr="00DD5B1C">
        <w:rPr>
          <w:b/>
          <w:bCs/>
          <w:color w:val="000000" w:themeColor="text1"/>
        </w:rPr>
        <w:t>Feature Scaling: Normalizing or standardizing numerical features is a common technique to ensure all features have similar scales. This is important for models like k-means clustering or support vector machines.</w:t>
      </w:r>
    </w:p>
    <w:p w14:paraId="76C98B04" w14:textId="77777777" w:rsidR="005E365B" w:rsidRPr="00DD5B1C" w:rsidRDefault="005E365B" w:rsidP="003E0EC8">
      <w:pPr>
        <w:rPr>
          <w:b/>
          <w:bCs/>
          <w:color w:val="000000" w:themeColor="text1"/>
        </w:rPr>
      </w:pPr>
    </w:p>
    <w:p w14:paraId="2CE6FF2E" w14:textId="3DEB3082" w:rsidR="005E365B" w:rsidRPr="00DD5B1C" w:rsidRDefault="005E365B" w:rsidP="005E365B">
      <w:pPr>
        <w:pStyle w:val="ListParagraph"/>
        <w:numPr>
          <w:ilvl w:val="0"/>
          <w:numId w:val="19"/>
        </w:numPr>
        <w:rPr>
          <w:b/>
          <w:bCs/>
          <w:color w:val="000000" w:themeColor="text1"/>
        </w:rPr>
      </w:pPr>
      <w:r w:rsidRPr="00DD5B1C">
        <w:rPr>
          <w:b/>
          <w:bCs/>
          <w:color w:val="000000" w:themeColor="text1"/>
        </w:rPr>
        <w:t xml:space="preserve">Feature </w:t>
      </w:r>
      <w:proofErr w:type="spellStart"/>
      <w:r w:rsidRPr="00DD5B1C">
        <w:rPr>
          <w:b/>
          <w:bCs/>
          <w:color w:val="000000" w:themeColor="text1"/>
        </w:rPr>
        <w:t>Engineering:Creating</w:t>
      </w:r>
      <w:proofErr w:type="spellEnd"/>
      <w:r w:rsidRPr="00DD5B1C">
        <w:rPr>
          <w:b/>
          <w:bCs/>
          <w:color w:val="000000" w:themeColor="text1"/>
        </w:rPr>
        <w:t xml:space="preserve"> new features based on existing data is a powerful technique. For example, in NLP, you can engineer features like text length, sentiment scores, or part-of-speech tags.</w:t>
      </w:r>
    </w:p>
    <w:p w14:paraId="069CDCAD" w14:textId="77777777" w:rsidR="005E365B" w:rsidRPr="00DD5B1C" w:rsidRDefault="005E365B" w:rsidP="005E365B">
      <w:pPr>
        <w:pStyle w:val="ListParagraph"/>
        <w:rPr>
          <w:b/>
          <w:bCs/>
          <w:color w:val="000000" w:themeColor="text1"/>
        </w:rPr>
      </w:pPr>
    </w:p>
    <w:p w14:paraId="34D862C0" w14:textId="77777777" w:rsidR="005E365B" w:rsidRPr="00DD5B1C" w:rsidRDefault="005E365B" w:rsidP="003E0EC8">
      <w:pPr>
        <w:rPr>
          <w:b/>
          <w:bCs/>
          <w:color w:val="000000" w:themeColor="text1"/>
        </w:rPr>
      </w:pPr>
    </w:p>
    <w:p w14:paraId="3B73CFA5" w14:textId="77777777" w:rsidR="00DD5B1C" w:rsidRPr="00DD5B1C" w:rsidRDefault="005E365B" w:rsidP="005E365B">
      <w:pPr>
        <w:pStyle w:val="ListParagraph"/>
        <w:numPr>
          <w:ilvl w:val="0"/>
          <w:numId w:val="19"/>
        </w:numPr>
        <w:rPr>
          <w:b/>
          <w:bCs/>
          <w:color w:val="000000" w:themeColor="text1"/>
        </w:rPr>
      </w:pPr>
      <w:r w:rsidRPr="00DD5B1C">
        <w:rPr>
          <w:b/>
          <w:bCs/>
          <w:color w:val="000000" w:themeColor="text1"/>
        </w:rPr>
        <w:t>Convolutional Neural Networks (CNN) Features</w:t>
      </w:r>
      <w:r w:rsidR="00DD5B1C" w:rsidRPr="00DD5B1C">
        <w:rPr>
          <w:b/>
          <w:bCs/>
          <w:color w:val="000000" w:themeColor="text1"/>
        </w:rPr>
        <w:t>:</w:t>
      </w:r>
    </w:p>
    <w:p w14:paraId="6C512DD3" w14:textId="118F2464" w:rsidR="005E365B" w:rsidRPr="00DD5B1C" w:rsidRDefault="005E365B" w:rsidP="005E365B">
      <w:pPr>
        <w:pStyle w:val="ListParagraph"/>
        <w:numPr>
          <w:ilvl w:val="0"/>
          <w:numId w:val="19"/>
        </w:numPr>
        <w:rPr>
          <w:b/>
          <w:bCs/>
          <w:color w:val="000000" w:themeColor="text1"/>
        </w:rPr>
      </w:pPr>
      <w:r w:rsidRPr="00DD5B1C">
        <w:rPr>
          <w:b/>
          <w:bCs/>
          <w:color w:val="000000" w:themeColor="text1"/>
        </w:rPr>
        <w:t xml:space="preserve"> In computer vision, deep learning models like CNNs can automatically extract features from images, which can be used for various tasks.</w:t>
      </w:r>
    </w:p>
    <w:p w14:paraId="0157DBD6" w14:textId="77777777" w:rsidR="005E365B" w:rsidRPr="00DD5B1C" w:rsidRDefault="005E365B" w:rsidP="003E0EC8">
      <w:pPr>
        <w:rPr>
          <w:b/>
          <w:bCs/>
          <w:color w:val="000000" w:themeColor="text1"/>
        </w:rPr>
      </w:pPr>
    </w:p>
    <w:p w14:paraId="22994EAD" w14:textId="05A3F82F" w:rsidR="005E365B" w:rsidRPr="00DD5B1C" w:rsidRDefault="005E365B" w:rsidP="005E365B">
      <w:pPr>
        <w:pStyle w:val="ListParagraph"/>
        <w:numPr>
          <w:ilvl w:val="0"/>
          <w:numId w:val="19"/>
        </w:numPr>
        <w:rPr>
          <w:b/>
          <w:bCs/>
          <w:color w:val="000000" w:themeColor="text1"/>
        </w:rPr>
      </w:pPr>
      <w:r w:rsidRPr="00DD5B1C">
        <w:rPr>
          <w:b/>
          <w:bCs/>
          <w:color w:val="000000" w:themeColor="text1"/>
        </w:rPr>
        <w:t>Recurrent Neural Networks (RNN) Features</w:t>
      </w:r>
      <w:r w:rsidR="00DD5B1C" w:rsidRPr="00DD5B1C">
        <w:rPr>
          <w:b/>
          <w:bCs/>
          <w:color w:val="000000" w:themeColor="text1"/>
        </w:rPr>
        <w:t>:</w:t>
      </w:r>
      <w:r w:rsidRPr="00DD5B1C">
        <w:rPr>
          <w:b/>
          <w:bCs/>
          <w:color w:val="000000" w:themeColor="text1"/>
        </w:rPr>
        <w:t xml:space="preserve"> In sequence data analysis (e.g., time series or NLP), RNNs can be used to extract sequential features.</w:t>
      </w:r>
    </w:p>
    <w:p w14:paraId="0560D20C" w14:textId="77777777" w:rsidR="005E365B" w:rsidRPr="00DD5B1C" w:rsidRDefault="005E365B" w:rsidP="005E365B">
      <w:pPr>
        <w:pStyle w:val="ListParagraph"/>
        <w:rPr>
          <w:b/>
          <w:bCs/>
          <w:color w:val="000000" w:themeColor="text1"/>
        </w:rPr>
      </w:pPr>
    </w:p>
    <w:p w14:paraId="6E6C0396" w14:textId="77777777" w:rsidR="005E365B" w:rsidRPr="00DD5B1C" w:rsidRDefault="005E365B" w:rsidP="003E0EC8">
      <w:pPr>
        <w:rPr>
          <w:b/>
          <w:bCs/>
          <w:color w:val="000000" w:themeColor="text1"/>
        </w:rPr>
      </w:pPr>
    </w:p>
    <w:p w14:paraId="40D2746F" w14:textId="77777777" w:rsidR="005E365B" w:rsidRDefault="005E365B" w:rsidP="003E0EC8">
      <w:pPr>
        <w:rPr>
          <w:b/>
          <w:bCs/>
          <w:color w:val="000000" w:themeColor="text1"/>
        </w:rPr>
      </w:pPr>
      <w:r w:rsidRPr="00DD5B1C">
        <w:rPr>
          <w:b/>
          <w:bCs/>
          <w:color w:val="000000" w:themeColor="text1"/>
        </w:rPr>
        <w:t>The choice of feature extraction technique depends on the type of data you are working with and the specific problem you are trying to solve. Often, a combination of these techniques is used to obtain the most informative and relevant features for a given task.</w:t>
      </w:r>
    </w:p>
    <w:p w14:paraId="5D94D3CB" w14:textId="7980B67F" w:rsidR="006E4F19" w:rsidRDefault="006E4F19" w:rsidP="003E0EC8">
      <w:pPr>
        <w:rPr>
          <w:b/>
          <w:bCs/>
          <w:color w:val="000000" w:themeColor="text1"/>
          <w:u w:val="single"/>
        </w:rPr>
      </w:pPr>
      <w:r>
        <w:rPr>
          <w:b/>
          <w:bCs/>
          <w:color w:val="000000" w:themeColor="text1"/>
          <w:u w:val="single"/>
        </w:rPr>
        <w:t>Conclusion:</w:t>
      </w:r>
    </w:p>
    <w:p w14:paraId="295667C0" w14:textId="0306AEC8" w:rsidR="00A007CC" w:rsidRPr="00737B56" w:rsidRDefault="00A007CC" w:rsidP="003E0EC8">
      <w:pPr>
        <w:rPr>
          <w:b/>
          <w:bCs/>
          <w:color w:val="000000" w:themeColor="text1"/>
        </w:rPr>
      </w:pPr>
      <w:r w:rsidRPr="00737B56">
        <w:rPr>
          <w:b/>
          <w:bCs/>
          <w:color w:val="000000" w:themeColor="text1"/>
        </w:rPr>
        <w:t>In conclusion, fake news detection in Natural Language Processing (NLP) is a critical and challenging task with far-reaching implications for information integrity, media literacy, and trust. This endeavor involves the application of advanced techniques and methodologies to distinguish between credible and deceptive information.</w:t>
      </w:r>
    </w:p>
    <w:p w14:paraId="3389E14A" w14:textId="77777777" w:rsidR="002860C4" w:rsidRPr="00737B56" w:rsidRDefault="002860C4" w:rsidP="003E0EC8">
      <w:pPr>
        <w:rPr>
          <w:b/>
          <w:bCs/>
          <w:color w:val="000000" w:themeColor="text1"/>
        </w:rPr>
      </w:pPr>
    </w:p>
    <w:sectPr w:rsidR="002860C4" w:rsidRPr="00737B56">
      <w:footerReference w:type="default" r:id="rId9"/>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986B6" w14:textId="77777777" w:rsidR="002D7BED" w:rsidRDefault="002D7BED">
      <w:pPr>
        <w:spacing w:after="0" w:line="240" w:lineRule="auto"/>
      </w:pPr>
      <w:r>
        <w:separator/>
      </w:r>
    </w:p>
  </w:endnote>
  <w:endnote w:type="continuationSeparator" w:id="0">
    <w:p w14:paraId="45BB1AB2" w14:textId="77777777" w:rsidR="002D7BED" w:rsidRDefault="002D7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5638ED63" w14:textId="77777777" w:rsidR="002932B6" w:rsidRDefault="0044396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8534E" w14:textId="77777777" w:rsidR="002D7BED" w:rsidRDefault="002D7BED">
      <w:pPr>
        <w:spacing w:after="0" w:line="240" w:lineRule="auto"/>
      </w:pPr>
      <w:r>
        <w:separator/>
      </w:r>
    </w:p>
  </w:footnote>
  <w:footnote w:type="continuationSeparator" w:id="0">
    <w:p w14:paraId="135EE639" w14:textId="77777777" w:rsidR="002D7BED" w:rsidRDefault="002D7B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D51AD"/>
    <w:multiLevelType w:val="hybridMultilevel"/>
    <w:tmpl w:val="E9A4DF5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EB5FFE"/>
    <w:multiLevelType w:val="hybridMultilevel"/>
    <w:tmpl w:val="C4243EF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100EAB"/>
    <w:multiLevelType w:val="hybridMultilevel"/>
    <w:tmpl w:val="C7D6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2F2DB4"/>
    <w:multiLevelType w:val="hybridMultilevel"/>
    <w:tmpl w:val="0E7870D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5103045">
    <w:abstractNumId w:val="8"/>
  </w:num>
  <w:num w:numId="2" w16cid:durableId="649946617">
    <w:abstractNumId w:val="8"/>
  </w:num>
  <w:num w:numId="3" w16cid:durableId="995573766">
    <w:abstractNumId w:val="9"/>
  </w:num>
  <w:num w:numId="4" w16cid:durableId="1650788907">
    <w:abstractNumId w:val="8"/>
    <w:lvlOverride w:ilvl="0">
      <w:lvl w:ilvl="0">
        <w:start w:val="1"/>
        <w:numFmt w:val="decimal"/>
        <w:lvlText w:val="%1."/>
        <w:lvlJc w:val="left"/>
        <w:pPr>
          <w:tabs>
            <w:tab w:val="num" w:pos="1080"/>
          </w:tabs>
          <w:ind w:left="1080" w:hanging="360"/>
        </w:pPr>
        <w:rPr>
          <w:rFonts w:hint="default"/>
        </w:rPr>
      </w:lvl>
    </w:lvlOverride>
  </w:num>
  <w:num w:numId="5" w16cid:durableId="1934170723">
    <w:abstractNumId w:val="13"/>
  </w:num>
  <w:num w:numId="6" w16cid:durableId="1564751831">
    <w:abstractNumId w:val="7"/>
  </w:num>
  <w:num w:numId="7" w16cid:durableId="591745473">
    <w:abstractNumId w:val="6"/>
  </w:num>
  <w:num w:numId="8" w16cid:durableId="1240797415">
    <w:abstractNumId w:val="5"/>
  </w:num>
  <w:num w:numId="9" w16cid:durableId="957029449">
    <w:abstractNumId w:val="4"/>
  </w:num>
  <w:num w:numId="10" w16cid:durableId="1280726179">
    <w:abstractNumId w:val="3"/>
  </w:num>
  <w:num w:numId="11" w16cid:durableId="875893230">
    <w:abstractNumId w:val="2"/>
  </w:num>
  <w:num w:numId="12" w16cid:durableId="447555570">
    <w:abstractNumId w:val="1"/>
  </w:num>
  <w:num w:numId="13" w16cid:durableId="2061860070">
    <w:abstractNumId w:val="0"/>
  </w:num>
  <w:num w:numId="14" w16cid:durableId="936060817">
    <w:abstractNumId w:val="8"/>
    <w:lvlOverride w:ilvl="0">
      <w:startOverride w:val="1"/>
    </w:lvlOverride>
  </w:num>
  <w:num w:numId="15" w16cid:durableId="1849100767">
    <w:abstractNumId w:val="8"/>
  </w:num>
  <w:num w:numId="16" w16cid:durableId="524711719">
    <w:abstractNumId w:val="15"/>
  </w:num>
  <w:num w:numId="17" w16cid:durableId="1276450988">
    <w:abstractNumId w:val="12"/>
  </w:num>
  <w:num w:numId="18" w16cid:durableId="288322607">
    <w:abstractNumId w:val="10"/>
  </w:num>
  <w:num w:numId="19" w16cid:durableId="484514276">
    <w:abstractNumId w:val="14"/>
  </w:num>
  <w:num w:numId="20" w16cid:durableId="15367739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attachedTemplate r:id="rId1"/>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C0F"/>
    <w:rsid w:val="00036796"/>
    <w:rsid w:val="00047105"/>
    <w:rsid w:val="000E719C"/>
    <w:rsid w:val="000F72C2"/>
    <w:rsid w:val="0010758E"/>
    <w:rsid w:val="001116BC"/>
    <w:rsid w:val="00132AA5"/>
    <w:rsid w:val="00140F3E"/>
    <w:rsid w:val="00164E41"/>
    <w:rsid w:val="00177EE1"/>
    <w:rsid w:val="001E45F9"/>
    <w:rsid w:val="001F6E54"/>
    <w:rsid w:val="0021423C"/>
    <w:rsid w:val="002236B4"/>
    <w:rsid w:val="002720E3"/>
    <w:rsid w:val="002860C4"/>
    <w:rsid w:val="002932B6"/>
    <w:rsid w:val="002A7B41"/>
    <w:rsid w:val="002D7BED"/>
    <w:rsid w:val="00316B11"/>
    <w:rsid w:val="00330A5F"/>
    <w:rsid w:val="003442CD"/>
    <w:rsid w:val="00360823"/>
    <w:rsid w:val="00381507"/>
    <w:rsid w:val="003B5D62"/>
    <w:rsid w:val="003E0EC8"/>
    <w:rsid w:val="0040031B"/>
    <w:rsid w:val="00422E11"/>
    <w:rsid w:val="00491F7C"/>
    <w:rsid w:val="004954BA"/>
    <w:rsid w:val="004B511F"/>
    <w:rsid w:val="004C51A8"/>
    <w:rsid w:val="005139EB"/>
    <w:rsid w:val="0053284F"/>
    <w:rsid w:val="0056686A"/>
    <w:rsid w:val="00570232"/>
    <w:rsid w:val="005B0D78"/>
    <w:rsid w:val="005E35DE"/>
    <w:rsid w:val="005E365B"/>
    <w:rsid w:val="006B0FF0"/>
    <w:rsid w:val="006E4F19"/>
    <w:rsid w:val="00737B56"/>
    <w:rsid w:val="007520C2"/>
    <w:rsid w:val="00775E71"/>
    <w:rsid w:val="007858EA"/>
    <w:rsid w:val="008630E6"/>
    <w:rsid w:val="008677BD"/>
    <w:rsid w:val="00887832"/>
    <w:rsid w:val="008B48CF"/>
    <w:rsid w:val="008D44B2"/>
    <w:rsid w:val="0094573D"/>
    <w:rsid w:val="009E4BF0"/>
    <w:rsid w:val="009E550D"/>
    <w:rsid w:val="00A007CC"/>
    <w:rsid w:val="00A14777"/>
    <w:rsid w:val="00A218E8"/>
    <w:rsid w:val="00A26C0F"/>
    <w:rsid w:val="00A72D0D"/>
    <w:rsid w:val="00B41B88"/>
    <w:rsid w:val="00B447C0"/>
    <w:rsid w:val="00B536A8"/>
    <w:rsid w:val="00BD4DA1"/>
    <w:rsid w:val="00C75E98"/>
    <w:rsid w:val="00CB39E9"/>
    <w:rsid w:val="00CB7064"/>
    <w:rsid w:val="00CF2B37"/>
    <w:rsid w:val="00D27521"/>
    <w:rsid w:val="00D31128"/>
    <w:rsid w:val="00D52F9C"/>
    <w:rsid w:val="00D821EA"/>
    <w:rsid w:val="00DB4C98"/>
    <w:rsid w:val="00DC3228"/>
    <w:rsid w:val="00DD5B1C"/>
    <w:rsid w:val="00E04651"/>
    <w:rsid w:val="00E07C7C"/>
    <w:rsid w:val="00E448D1"/>
    <w:rsid w:val="00EA7483"/>
    <w:rsid w:val="00EB5F81"/>
    <w:rsid w:val="00ED49FB"/>
    <w:rsid w:val="00EF6B20"/>
    <w:rsid w:val="00F7475D"/>
    <w:rsid w:val="00FC76B2"/>
    <w:rsid w:val="00FF6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6C1C4"/>
  <w15:chartTrackingRefBased/>
  <w15:docId w15:val="{6708E6D4-534E-7D46-8BD6-2368427D3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C75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7b818D89C8-49BD-6B48-9A68-E0B092EEEA1E%7dtf50002001.dotx" TargetMode="External" /></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%7b818D89C8-49BD-6B48-9A68-E0B092EEEA1E%7dtf50002001.dotx</Template>
  <TotalTime>1</TotalTime>
  <Pages>1</Pages>
  <Words>1230</Words>
  <Characters>7014</Characters>
  <Application>Microsoft Office Word</Application>
  <DocSecurity>0</DocSecurity>
  <Lines>58</Lines>
  <Paragraphs>16</Paragraphs>
  <ScaleCrop>false</ScaleCrop>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velmurugank041981@gmail.com</dc:creator>
  <cp:keywords/>
  <dc:description/>
  <cp:lastModifiedBy>velmurugank041981@gmail.com</cp:lastModifiedBy>
  <cp:revision>2</cp:revision>
  <dcterms:created xsi:type="dcterms:W3CDTF">2023-11-01T11:54:00Z</dcterms:created>
  <dcterms:modified xsi:type="dcterms:W3CDTF">2023-11-01T11:54:00Z</dcterms:modified>
</cp:coreProperties>
</file>